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0F48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4EAD33FE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65B07468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3D6EB184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5A9CF8D5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5302E216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30A8569C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450F78BC" w14:textId="77777777" w:rsidR="003B47A8" w:rsidRDefault="003B47A8">
      <w:pPr>
        <w:jc w:val="right"/>
        <w:rPr>
          <w:rFonts w:ascii="HY헤드라인M" w:eastAsia="HY헤드라인M" w:hint="eastAsia"/>
          <w:sz w:val="32"/>
          <w:lang w:eastAsia="ko-KR"/>
        </w:rPr>
      </w:pPr>
    </w:p>
    <w:p w14:paraId="7D97AADF" w14:textId="77777777" w:rsidR="003B47A8" w:rsidRPr="00530B24" w:rsidRDefault="00720BC0">
      <w:pPr>
        <w:jc w:val="right"/>
        <w:rPr>
          <w:rFonts w:ascii="HY헤드라인M" w:eastAsia="HY헤드라인M" w:hint="eastAsia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14:paraId="3E832067" w14:textId="77777777" w:rsidR="00530B24" w:rsidRPr="00530B24" w:rsidRDefault="00530B24">
      <w:pPr>
        <w:jc w:val="right"/>
        <w:rPr>
          <w:rFonts w:ascii="HY헤드라인M" w:eastAsia="HY헤드라인M" w:hint="eastAsia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박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운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상</w:t>
      </w:r>
    </w:p>
    <w:p w14:paraId="477EDEC4" w14:textId="0D961888" w:rsidR="003B47A8" w:rsidRDefault="00CE7811">
      <w:pPr>
        <w:pStyle w:val="a6"/>
        <w:spacing w:before="240"/>
        <w:jc w:val="right"/>
        <w:rPr>
          <w:rFonts w:ascii="돋움체" w:hAnsi="돋움체" w:hint="eastAsia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A328AA">
        <w:rPr>
          <w:rFonts w:ascii="돋움체" w:hAnsi="돋움체" w:hint="eastAsia"/>
          <w:sz w:val="48"/>
          <w:lang w:eastAsia="ko-KR"/>
        </w:rPr>
        <w:t>Project</w:t>
      </w:r>
      <w:r w:rsidR="00720BC0">
        <w:rPr>
          <w:rFonts w:ascii="돋움체" w:hAnsi="돋움체" w:hint="eastAsia"/>
          <w:sz w:val="48"/>
          <w:lang w:eastAsia="ko-KR"/>
        </w:rPr>
        <w:t xml:space="preserve"> </w:t>
      </w:r>
      <w:r w:rsidR="00BF567D">
        <w:rPr>
          <w:rFonts w:ascii="돋움체" w:hAnsi="돋움체"/>
          <w:sz w:val="48"/>
          <w:lang w:eastAsia="ko-KR"/>
        </w:rPr>
        <w:t>2</w:t>
      </w:r>
      <w:r>
        <w:rPr>
          <w:rFonts w:ascii="돋움체" w:hAnsi="돋움체" w:hint="eastAsia"/>
          <w:sz w:val="48"/>
          <w:lang w:eastAsia="ko-KR"/>
        </w:rPr>
        <w:t>&gt;&gt;</w:t>
      </w:r>
    </w:p>
    <w:p w14:paraId="6934ECC0" w14:textId="77777777"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14:paraId="2E6B8301" w14:textId="77777777"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14:paraId="6D8D7D80" w14:textId="77777777" w:rsidR="00530B24" w:rsidRDefault="00530B24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14:paraId="681483EB" w14:textId="77777777" w:rsidR="00530B24" w:rsidRDefault="00530B24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</w:p>
    <w:p w14:paraId="7615C847" w14:textId="77777777" w:rsidR="003B47A8" w:rsidRDefault="003B47A8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14:paraId="3CB139F0" w14:textId="77777777" w:rsidR="003B47A8" w:rsidRDefault="00CE7811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D57199">
        <w:rPr>
          <w:b/>
          <w:sz w:val="48"/>
          <w:lang w:eastAsia="ko-KR"/>
        </w:rPr>
        <w:t xml:space="preserve"> 20161565</w:t>
      </w:r>
    </w:p>
    <w:p w14:paraId="7608869F" w14:textId="77777777" w:rsidR="003B47A8" w:rsidRDefault="00CE7811">
      <w:pPr>
        <w:pStyle w:val="a6"/>
        <w:spacing w:before="240"/>
        <w:jc w:val="right"/>
        <w:rPr>
          <w:rFonts w:hint="eastAsia"/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D57199">
        <w:rPr>
          <w:b/>
          <w:sz w:val="48"/>
          <w:lang w:eastAsia="ko-KR"/>
        </w:rPr>
        <w:t xml:space="preserve"> </w:t>
      </w:r>
      <w:r w:rsidR="00D57199">
        <w:rPr>
          <w:rFonts w:hint="eastAsia"/>
          <w:b/>
          <w:sz w:val="48"/>
          <w:lang w:eastAsia="ko-KR"/>
        </w:rPr>
        <w:t>권기윤</w:t>
      </w:r>
    </w:p>
    <w:p w14:paraId="40218B2E" w14:textId="77777777" w:rsidR="003B47A8" w:rsidRDefault="003B47A8">
      <w:pPr>
        <w:pStyle w:val="a7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1E542A5" w14:textId="77777777" w:rsidR="003B47A8" w:rsidRDefault="003B47A8">
      <w:pPr>
        <w:pStyle w:val="a3"/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333A931A" w14:textId="77777777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14:paraId="692A1A25" w14:textId="77777777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0FBB2048" w14:textId="0A3613CE" w:rsidR="00FB681D" w:rsidRDefault="000E5441" w:rsidP="00FB681D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</w:p>
    <w:p w14:paraId="57A28E5E" w14:textId="758CFCA2" w:rsidR="00FB681D" w:rsidRPr="00FB681D" w:rsidRDefault="00FB681D" w:rsidP="00FB681D">
      <w:pPr>
        <w:pStyle w:val="20"/>
        <w:tabs>
          <w:tab w:val="left" w:pos="1000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 xml:space="preserve">proj2 </w:t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</w:p>
    <w:p w14:paraId="2AA09D17" w14:textId="77777777" w:rsidR="00FB681D" w:rsidRPr="00FB681D" w:rsidRDefault="00FB681D" w:rsidP="00FB681D">
      <w:pPr>
        <w:rPr>
          <w:rFonts w:hint="eastAsia"/>
          <w:lang w:eastAsia="ko-KR"/>
        </w:rPr>
      </w:pPr>
    </w:p>
    <w:p w14:paraId="3B187EE7" w14:textId="77777777" w:rsidR="00D57199" w:rsidRDefault="000E5441">
      <w:pPr>
        <w:pStyle w:val="10"/>
        <w:tabs>
          <w:tab w:val="left" w:pos="432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</w:p>
    <w:p w14:paraId="35C9422E" w14:textId="46D5A5E6" w:rsidR="006E01D4" w:rsidRDefault="006E01D4" w:rsidP="006E01D4">
      <w:pPr>
        <w:rPr>
          <w:lang w:eastAsia="ko-KR"/>
        </w:rPr>
      </w:pPr>
      <w:r>
        <w:rPr>
          <w:lang w:eastAsia="ko-KR"/>
        </w:rPr>
        <w:tab/>
        <w:t xml:space="preserve">3.1 20161565.c </w:t>
      </w:r>
      <w:r>
        <w:rPr>
          <w:rFonts w:hint="eastAsia"/>
          <w:lang w:eastAsia="ko-KR"/>
        </w:rPr>
        <w:t>내부</w:t>
      </w:r>
      <w:r w:rsidR="00FB681D">
        <w:rPr>
          <w:rFonts w:hint="eastAsia"/>
          <w:lang w:eastAsia="ko-KR"/>
        </w:rPr>
        <w:t xml:space="preserve"> </w:t>
      </w:r>
      <w:r w:rsidR="00FB681D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함수</w:t>
      </w:r>
    </w:p>
    <w:p w14:paraId="04FCA586" w14:textId="77777777" w:rsidR="006E01D4" w:rsidRDefault="006E01D4" w:rsidP="006E01D4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3.1.1 int </w:t>
      </w:r>
      <w:proofErr w:type="gramStart"/>
      <w:r>
        <w:rPr>
          <w:rFonts w:hint="eastAsia"/>
          <w:lang w:eastAsia="ko-KR"/>
        </w:rPr>
        <w:t>ma</w:t>
      </w:r>
      <w:r>
        <w:rPr>
          <w:lang w:eastAsia="ko-KR"/>
        </w:rPr>
        <w:t>in(</w:t>
      </w:r>
      <w:proofErr w:type="gramEnd"/>
      <w:r>
        <w:rPr>
          <w:lang w:eastAsia="ko-KR"/>
        </w:rPr>
        <w:t>);</w:t>
      </w:r>
    </w:p>
    <w:p w14:paraId="206A46FD" w14:textId="3FDC4F75" w:rsidR="006E01D4" w:rsidRDefault="006E01D4" w:rsidP="00FB681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3.1.2 void </w:t>
      </w:r>
      <w:proofErr w:type="spellStart"/>
      <w:proofErr w:type="gramStart"/>
      <w:r>
        <w:rPr>
          <w:lang w:eastAsia="ko-KR"/>
        </w:rPr>
        <w:t>init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283218E0" w14:textId="4E837BBE" w:rsidR="006E01D4" w:rsidRDefault="006E01D4" w:rsidP="006E01D4">
      <w:pPr>
        <w:rPr>
          <w:lang w:eastAsia="ko-KR"/>
        </w:rPr>
      </w:pPr>
      <w:r>
        <w:rPr>
          <w:lang w:eastAsia="ko-KR"/>
        </w:rPr>
        <w:tab/>
      </w:r>
      <w:r w:rsidR="000D0CFE">
        <w:rPr>
          <w:lang w:eastAsia="ko-KR"/>
        </w:rPr>
        <w:t>3.</w:t>
      </w:r>
      <w:r w:rsidR="00FB681D">
        <w:rPr>
          <w:lang w:eastAsia="ko-KR"/>
        </w:rPr>
        <w:t>2</w:t>
      </w:r>
      <w:r w:rsidR="003515CD">
        <w:rPr>
          <w:lang w:eastAsia="ko-KR"/>
        </w:rPr>
        <w:t xml:space="preserve"> </w:t>
      </w:r>
      <w:proofErr w:type="spellStart"/>
      <w:r w:rsidR="003515CD">
        <w:rPr>
          <w:lang w:eastAsia="ko-KR"/>
        </w:rPr>
        <w:t>shell_command.c</w:t>
      </w:r>
      <w:proofErr w:type="spellEnd"/>
      <w:r w:rsidR="003515CD">
        <w:rPr>
          <w:lang w:eastAsia="ko-KR"/>
        </w:rPr>
        <w:t xml:space="preserve"> </w:t>
      </w:r>
      <w:r w:rsidR="003515CD">
        <w:rPr>
          <w:rFonts w:hint="eastAsia"/>
          <w:lang w:eastAsia="ko-KR"/>
        </w:rPr>
        <w:t>내부</w:t>
      </w:r>
      <w:r w:rsidR="00FB681D">
        <w:rPr>
          <w:rFonts w:hint="eastAsia"/>
          <w:lang w:eastAsia="ko-KR"/>
        </w:rPr>
        <w:t xml:space="preserve"> </w:t>
      </w:r>
      <w:r w:rsidR="00FB681D">
        <w:rPr>
          <w:rFonts w:hint="eastAsia"/>
          <w:lang w:eastAsia="ko-KR"/>
        </w:rPr>
        <w:t>추가</w:t>
      </w:r>
      <w:r w:rsidR="00FB681D">
        <w:rPr>
          <w:rFonts w:hint="eastAsia"/>
          <w:lang w:eastAsia="ko-KR"/>
        </w:rPr>
        <w:t xml:space="preserve"> </w:t>
      </w:r>
      <w:r w:rsidR="003515CD">
        <w:rPr>
          <w:rFonts w:hint="eastAsia"/>
          <w:lang w:eastAsia="ko-KR"/>
        </w:rPr>
        <w:t>함수</w:t>
      </w:r>
    </w:p>
    <w:p w14:paraId="24F10F5C" w14:textId="6846DA6F" w:rsidR="002A0F8D" w:rsidRDefault="003515CD" w:rsidP="002A0F8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FB681D">
        <w:rPr>
          <w:lang w:eastAsia="ko-KR"/>
        </w:rPr>
        <w:t>2</w:t>
      </w:r>
      <w:r>
        <w:rPr>
          <w:lang w:eastAsia="ko-KR"/>
        </w:rPr>
        <w:t>.1</w:t>
      </w:r>
      <w:r w:rsidR="002A0F8D">
        <w:rPr>
          <w:lang w:eastAsia="ko-KR"/>
        </w:rPr>
        <w:t xml:space="preserve"> </w:t>
      </w:r>
      <w:r w:rsidR="005725E1">
        <w:rPr>
          <w:lang w:eastAsia="ko-KR"/>
        </w:rPr>
        <w:t xml:space="preserve">int </w:t>
      </w:r>
      <w:proofErr w:type="spellStart"/>
      <w:r w:rsidR="002A0F8D">
        <w:rPr>
          <w:rFonts w:hint="eastAsia"/>
          <w:lang w:eastAsia="ko-KR"/>
        </w:rPr>
        <w:t>c</w:t>
      </w:r>
      <w:r w:rsidR="002A0F8D">
        <w:rPr>
          <w:lang w:eastAsia="ko-KR"/>
        </w:rPr>
        <w:t>md_</w:t>
      </w:r>
      <w:proofErr w:type="gramStart"/>
      <w:r w:rsidR="002A0F8D">
        <w:rPr>
          <w:lang w:eastAsia="ko-KR"/>
        </w:rPr>
        <w:t>help</w:t>
      </w:r>
      <w:proofErr w:type="spellEnd"/>
      <w:r w:rsidR="002A0F8D">
        <w:rPr>
          <w:lang w:eastAsia="ko-KR"/>
        </w:rPr>
        <w:t>(</w:t>
      </w:r>
      <w:proofErr w:type="gramEnd"/>
      <w:r w:rsidR="002A0F8D">
        <w:rPr>
          <w:lang w:eastAsia="ko-KR"/>
        </w:rPr>
        <w:t xml:space="preserve">int </w:t>
      </w:r>
      <w:proofErr w:type="spellStart"/>
      <w:r w:rsidR="002A0F8D">
        <w:rPr>
          <w:lang w:eastAsia="ko-KR"/>
        </w:rPr>
        <w:t>tok_num</w:t>
      </w:r>
      <w:proofErr w:type="spellEnd"/>
      <w:r w:rsidR="002A0F8D">
        <w:rPr>
          <w:lang w:eastAsia="ko-KR"/>
        </w:rPr>
        <w:t>);</w:t>
      </w:r>
    </w:p>
    <w:p w14:paraId="4EE708EC" w14:textId="2AFAC4F7" w:rsidR="002A0F8D" w:rsidRDefault="002A0F8D" w:rsidP="002A0F8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FB681D">
        <w:rPr>
          <w:lang w:eastAsia="ko-KR"/>
        </w:rPr>
        <w:t>2</w:t>
      </w:r>
      <w:r>
        <w:rPr>
          <w:lang w:eastAsia="ko-KR"/>
        </w:rPr>
        <w:t>.</w:t>
      </w:r>
      <w:r w:rsidR="009460C1">
        <w:rPr>
          <w:lang w:eastAsia="ko-KR"/>
        </w:rPr>
        <w:t>2</w:t>
      </w:r>
      <w:r>
        <w:rPr>
          <w:lang w:eastAsia="ko-KR"/>
        </w:rPr>
        <w:t xml:space="preserve"> </w:t>
      </w:r>
      <w:r w:rsidR="005725E1"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 w:rsidR="00FB681D">
        <w:rPr>
          <w:lang w:eastAsia="ko-KR"/>
        </w:rPr>
        <w:t>typeFilename</w:t>
      </w:r>
      <w:proofErr w:type="spellEnd"/>
      <w:r>
        <w:rPr>
          <w:lang w:eastAsia="ko-KR"/>
        </w:rPr>
        <w:t>(</w:t>
      </w:r>
      <w:proofErr w:type="gramEnd"/>
      <w:r w:rsidR="00FB681D">
        <w:rPr>
          <w:lang w:eastAsia="ko-KR"/>
        </w:rPr>
        <w:t>char input[100][100]</w:t>
      </w:r>
      <w:r>
        <w:rPr>
          <w:lang w:eastAsia="ko-KR"/>
        </w:rPr>
        <w:t>);</w:t>
      </w:r>
    </w:p>
    <w:p w14:paraId="1AFCB0B8" w14:textId="7B830C34" w:rsidR="000D0CFE" w:rsidRDefault="000D0CFE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 w:rsidR="00360537">
        <w:rPr>
          <w:lang w:eastAsia="ko-KR"/>
        </w:rPr>
        <w:t xml:space="preserve"> </w:t>
      </w:r>
      <w:proofErr w:type="spellStart"/>
      <w:r w:rsidR="00FB681D">
        <w:rPr>
          <w:rFonts w:hint="eastAsia"/>
          <w:lang w:eastAsia="ko-KR"/>
        </w:rPr>
        <w:t>a</w:t>
      </w:r>
      <w:r w:rsidR="00FB681D">
        <w:rPr>
          <w:lang w:eastAsia="ko-KR"/>
        </w:rPr>
        <w:t>ssembly</w:t>
      </w:r>
      <w:r w:rsidR="00360537">
        <w:rPr>
          <w:lang w:eastAsia="ko-KR"/>
        </w:rPr>
        <w:t>_command.c</w:t>
      </w:r>
      <w:proofErr w:type="spellEnd"/>
      <w:r w:rsidR="00360537">
        <w:rPr>
          <w:lang w:eastAsia="ko-KR"/>
        </w:rPr>
        <w:t xml:space="preserve"> </w:t>
      </w:r>
      <w:r w:rsidR="00360537">
        <w:rPr>
          <w:rFonts w:hint="eastAsia"/>
          <w:lang w:eastAsia="ko-KR"/>
        </w:rPr>
        <w:t>내부함수</w:t>
      </w:r>
    </w:p>
    <w:p w14:paraId="6B143FAF" w14:textId="3286D7D0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 </w:t>
      </w:r>
      <w:r>
        <w:rPr>
          <w:rFonts w:hint="eastAsia"/>
          <w:lang w:eastAsia="ko-KR"/>
        </w:rPr>
        <w:t xml:space="preserve">int </w:t>
      </w:r>
      <w:r w:rsidR="00FB681D">
        <w:rPr>
          <w:lang w:eastAsia="ko-KR"/>
        </w:rPr>
        <w:t xml:space="preserve">pass1(FILE* </w:t>
      </w:r>
      <w:proofErr w:type="spellStart"/>
      <w:r w:rsidR="00FB681D">
        <w:rPr>
          <w:lang w:eastAsia="ko-KR"/>
        </w:rPr>
        <w:t>asm_file</w:t>
      </w:r>
      <w:proofErr w:type="spellEnd"/>
      <w:proofErr w:type="gramStart"/>
      <w:r w:rsidR="00FB681D">
        <w:rPr>
          <w:lang w:eastAsia="ko-KR"/>
        </w:rPr>
        <w:t>);</w:t>
      </w:r>
      <w:proofErr w:type="gramEnd"/>
    </w:p>
    <w:p w14:paraId="02DC094D" w14:textId="23696CFD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>.2 int</w:t>
      </w:r>
      <w:r w:rsidR="00FB681D">
        <w:rPr>
          <w:lang w:eastAsia="ko-KR"/>
        </w:rPr>
        <w:t xml:space="preserve"> pass2(</w:t>
      </w:r>
      <w:proofErr w:type="gramStart"/>
      <w:r w:rsidR="00FB681D">
        <w:rPr>
          <w:lang w:eastAsia="ko-KR"/>
        </w:rPr>
        <w:t>)</w:t>
      </w:r>
      <w:r>
        <w:rPr>
          <w:lang w:eastAsia="ko-KR"/>
        </w:rPr>
        <w:t>;</w:t>
      </w:r>
      <w:proofErr w:type="gramEnd"/>
    </w:p>
    <w:p w14:paraId="4E5D71AA" w14:textId="3B5642B3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.3 int </w:t>
      </w:r>
      <w:proofErr w:type="spellStart"/>
      <w:r>
        <w:rPr>
          <w:lang w:eastAsia="ko-KR"/>
        </w:rPr>
        <w:t>cmd_</w:t>
      </w:r>
      <w:proofErr w:type="gramStart"/>
      <w:r w:rsidR="00DE5DF8">
        <w:rPr>
          <w:lang w:eastAsia="ko-KR"/>
        </w:rPr>
        <w:t>assembleFilename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);</w:t>
      </w:r>
    </w:p>
    <w:p w14:paraId="71DE646B" w14:textId="5ECA2D5F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.4 int </w:t>
      </w:r>
      <w:proofErr w:type="spellStart"/>
      <w:proofErr w:type="gramStart"/>
      <w:r w:rsidR="00DE5DF8">
        <w:rPr>
          <w:lang w:eastAsia="ko-KR"/>
        </w:rPr>
        <w:t>makeLstFile</w:t>
      </w:r>
      <w:proofErr w:type="spellEnd"/>
      <w:r w:rsidR="00DE5DF8">
        <w:rPr>
          <w:lang w:eastAsia="ko-KR"/>
        </w:rPr>
        <w:t>(</w:t>
      </w:r>
      <w:proofErr w:type="gramEnd"/>
      <w:r w:rsidR="00DE5DF8">
        <w:rPr>
          <w:lang w:eastAsia="ko-KR"/>
        </w:rPr>
        <w:t xml:space="preserve">FILE* </w:t>
      </w:r>
      <w:proofErr w:type="spellStart"/>
      <w:r w:rsidR="00DE5DF8">
        <w:rPr>
          <w:lang w:eastAsia="ko-KR"/>
        </w:rPr>
        <w:t>lstfile</w:t>
      </w:r>
      <w:proofErr w:type="spellEnd"/>
      <w:r w:rsidR="00DE5DF8">
        <w:rPr>
          <w:lang w:eastAsia="ko-KR"/>
        </w:rPr>
        <w:t>);</w:t>
      </w:r>
    </w:p>
    <w:p w14:paraId="7BBF4FA8" w14:textId="60042D13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.5 int </w:t>
      </w:r>
      <w:proofErr w:type="spellStart"/>
      <w:proofErr w:type="gramStart"/>
      <w:r w:rsidR="00DE5DF8">
        <w:rPr>
          <w:lang w:eastAsia="ko-KR"/>
        </w:rPr>
        <w:t>makeObjFile</w:t>
      </w:r>
      <w:proofErr w:type="spellEnd"/>
      <w:r>
        <w:rPr>
          <w:lang w:eastAsia="ko-KR"/>
        </w:rPr>
        <w:t>(</w:t>
      </w:r>
      <w:proofErr w:type="gramEnd"/>
      <w:r w:rsidR="00DE5DF8">
        <w:rPr>
          <w:lang w:eastAsia="ko-KR"/>
        </w:rPr>
        <w:t xml:space="preserve">FILE* </w:t>
      </w:r>
      <w:proofErr w:type="spellStart"/>
      <w:r w:rsidR="00DE5DF8">
        <w:rPr>
          <w:lang w:eastAsia="ko-KR"/>
        </w:rPr>
        <w:t>Objfile</w:t>
      </w:r>
      <w:proofErr w:type="spellEnd"/>
      <w:r>
        <w:rPr>
          <w:lang w:eastAsia="ko-KR"/>
        </w:rPr>
        <w:t>);</w:t>
      </w:r>
    </w:p>
    <w:p w14:paraId="755FEAB8" w14:textId="3F16FFBE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.6 int </w:t>
      </w:r>
      <w:proofErr w:type="spellStart"/>
      <w:proofErr w:type="gramStart"/>
      <w:r w:rsidR="00DE5DF8">
        <w:rPr>
          <w:lang w:eastAsia="ko-KR"/>
        </w:rPr>
        <w:t>isdotAsm</w:t>
      </w:r>
      <w:proofErr w:type="spellEnd"/>
      <w:r w:rsidR="00DE5DF8">
        <w:rPr>
          <w:lang w:eastAsia="ko-KR"/>
        </w:rPr>
        <w:t>(</w:t>
      </w:r>
      <w:proofErr w:type="gramEnd"/>
      <w:r w:rsidR="00DE5DF8">
        <w:rPr>
          <w:lang w:eastAsia="ko-KR"/>
        </w:rPr>
        <w:t>char* filename)</w:t>
      </w:r>
      <w:r>
        <w:rPr>
          <w:lang w:eastAsia="ko-KR"/>
        </w:rPr>
        <w:t>;</w:t>
      </w:r>
    </w:p>
    <w:p w14:paraId="416E43A9" w14:textId="54301700" w:rsidR="00DE5DF8" w:rsidRDefault="00360537" w:rsidP="00DE5DF8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.7 int </w:t>
      </w:r>
      <w:proofErr w:type="spellStart"/>
      <w:r w:rsidR="00DE5DF8">
        <w:rPr>
          <w:lang w:eastAsia="ko-KR"/>
        </w:rPr>
        <w:t>cmd_</w:t>
      </w:r>
      <w:proofErr w:type="gramStart"/>
      <w:r w:rsidR="00DE5DF8">
        <w:rPr>
          <w:lang w:eastAsia="ko-KR"/>
        </w:rPr>
        <w:t>symbol</w:t>
      </w:r>
      <w:proofErr w:type="spellEnd"/>
      <w:r w:rsidR="00DE5DF8">
        <w:rPr>
          <w:lang w:eastAsia="ko-KR"/>
        </w:rPr>
        <w:t>(</w:t>
      </w:r>
      <w:proofErr w:type="gramEnd"/>
      <w:r w:rsidR="00DE5DF8">
        <w:rPr>
          <w:lang w:eastAsia="ko-KR"/>
        </w:rPr>
        <w:t xml:space="preserve">char input[100][100], int </w:t>
      </w:r>
      <w:proofErr w:type="spellStart"/>
      <w:r w:rsidR="00DE5DF8">
        <w:rPr>
          <w:lang w:eastAsia="ko-KR"/>
        </w:rPr>
        <w:t>tok_num</w:t>
      </w:r>
      <w:proofErr w:type="spellEnd"/>
      <w:r w:rsidR="00DE5DF8">
        <w:rPr>
          <w:lang w:eastAsia="ko-KR"/>
        </w:rPr>
        <w:t>)</w:t>
      </w:r>
      <w:r>
        <w:rPr>
          <w:lang w:eastAsia="ko-KR"/>
        </w:rPr>
        <w:t>;</w:t>
      </w:r>
    </w:p>
    <w:p w14:paraId="6E0EF36D" w14:textId="1A18B5CC" w:rsidR="00DE5DF8" w:rsidRDefault="00DE5DF8" w:rsidP="00DE5DF8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.8 int </w:t>
      </w:r>
      <w:proofErr w:type="spellStart"/>
      <w:r>
        <w:rPr>
          <w:lang w:eastAsia="ko-KR"/>
        </w:rPr>
        <w:t>add_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 xml:space="preserve">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, int LOCCTR);</w:t>
      </w:r>
    </w:p>
    <w:p w14:paraId="63EE6306" w14:textId="2FDACF3B" w:rsidR="00DE5DF8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.9 int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register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reg);</w:t>
      </w:r>
    </w:p>
    <w:p w14:paraId="2EAB0652" w14:textId="34FB8FD9" w:rsidR="00DE5DF8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.10 </w:t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OpcodeNode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mnemonic)</w:t>
      </w:r>
    </w:p>
    <w:p w14:paraId="53AFE192" w14:textId="3A91FAD0" w:rsidR="00DE5DF8" w:rsidRPr="00DE5DF8" w:rsidRDefault="00DE5DF8" w:rsidP="00DE5DF8">
      <w:pPr>
        <w:ind w:firstLineChars="50" w:firstLine="100"/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.11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renove</w:t>
      </w:r>
      <w:proofErr w:type="spellEnd"/>
      <w:r>
        <w:rPr>
          <w:lang w:eastAsia="ko-KR"/>
        </w:rPr>
        <w:t>);</w:t>
      </w:r>
    </w:p>
    <w:p w14:paraId="600881F3" w14:textId="77777777" w:rsidR="00DE5DF8" w:rsidRPr="00DE5DF8" w:rsidRDefault="00DE5DF8" w:rsidP="00DE5DF8">
      <w:pPr>
        <w:ind w:firstLineChars="50" w:firstLine="100"/>
        <w:rPr>
          <w:rFonts w:hint="eastAsia"/>
          <w:lang w:eastAsia="ko-KR"/>
        </w:rPr>
      </w:pPr>
    </w:p>
    <w:p w14:paraId="115E7748" w14:textId="77777777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F230887" w14:textId="0D917869" w:rsidR="00555549" w:rsidRPr="00B709C7" w:rsidRDefault="000E5441" w:rsidP="00B709C7">
      <w:pPr>
        <w:pStyle w:val="20"/>
        <w:tabs>
          <w:tab w:val="left" w:pos="1000"/>
        </w:tabs>
        <w:rPr>
          <w:rFonts w:hint="eastAsia"/>
          <w:bCs/>
          <w:noProof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D57199">
        <w:rPr>
          <w:rFonts w:hint="eastAsia"/>
          <w:bCs/>
          <w:noProof/>
          <w:lang w:eastAsia="ko-KR"/>
        </w:rPr>
        <w:t>구조체</w:t>
      </w:r>
      <w:r w:rsidR="00D57199">
        <w:rPr>
          <w:rFonts w:hint="eastAsia"/>
          <w:bCs/>
          <w:noProof/>
          <w:lang w:eastAsia="ko-KR"/>
        </w:rPr>
        <w:t xml:space="preserve"> </w:t>
      </w:r>
      <w:r w:rsidR="00D57199">
        <w:rPr>
          <w:rFonts w:hint="eastAsia"/>
          <w:bCs/>
          <w:noProof/>
          <w:lang w:eastAsia="ko-KR"/>
        </w:rPr>
        <w:t>정의</w:t>
      </w:r>
    </w:p>
    <w:p w14:paraId="4E0AEB93" w14:textId="6F87B3D6" w:rsidR="00414FFB" w:rsidRDefault="00B709C7" w:rsidP="00B709C7">
      <w:pPr>
        <w:ind w:firstLine="720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1. 1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440B08FC" w14:textId="1AF51A1D" w:rsidR="00B709C7" w:rsidRDefault="00B709C7" w:rsidP="00B709C7">
      <w:pPr>
        <w:ind w:firstLine="720"/>
        <w:rPr>
          <w:lang w:eastAsia="ko-KR"/>
        </w:rPr>
      </w:pPr>
      <w:r>
        <w:rPr>
          <w:lang w:eastAsia="ko-KR"/>
        </w:rPr>
        <w:tab/>
        <w:t>4.1.1.2 _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stNode</w:t>
      </w:r>
      <w:proofErr w:type="spellEnd"/>
    </w:p>
    <w:p w14:paraId="47F77D7C" w14:textId="553FAB90" w:rsidR="00B709C7" w:rsidRDefault="00B709C7" w:rsidP="00B709C7">
      <w:pPr>
        <w:ind w:firstLine="720"/>
        <w:rPr>
          <w:rFonts w:hint="eastAsia"/>
          <w:lang w:eastAsia="ko-KR"/>
        </w:rPr>
      </w:pPr>
      <w:r>
        <w:rPr>
          <w:lang w:eastAsia="ko-KR"/>
        </w:rPr>
        <w:tab/>
        <w:t>4.1.1.3 _</w:t>
      </w:r>
      <w:proofErr w:type="spellStart"/>
      <w:r>
        <w:rPr>
          <w:lang w:eastAsia="ko-KR"/>
        </w:rPr>
        <w:t>symtab</w:t>
      </w:r>
      <w:proofErr w:type="spellEnd"/>
    </w:p>
    <w:p w14:paraId="7A89451D" w14:textId="77777777" w:rsidR="00B709C7" w:rsidRDefault="00B709C7" w:rsidP="00360537">
      <w:pPr>
        <w:rPr>
          <w:rFonts w:hint="eastAsia"/>
          <w:lang w:eastAsia="ko-KR"/>
        </w:rPr>
      </w:pPr>
    </w:p>
    <w:p w14:paraId="13FC39A7" w14:textId="77777777" w:rsidR="00414FFB" w:rsidRDefault="00414FFB" w:rsidP="00360537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4E3C6793" w14:textId="77777777" w:rsidR="00414FFB" w:rsidRDefault="00414FFB" w:rsidP="00360537">
      <w:pPr>
        <w:rPr>
          <w:lang w:eastAsia="ko-KR"/>
        </w:rPr>
      </w:pPr>
      <w:r>
        <w:rPr>
          <w:lang w:eastAsia="ko-KR"/>
        </w:rPr>
        <w:tab/>
        <w:t>5.1 20161565.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 </w:t>
      </w:r>
    </w:p>
    <w:p w14:paraId="7E5E5D2C" w14:textId="77777777" w:rsidR="00414FFB" w:rsidRDefault="00414FFB" w:rsidP="00360537">
      <w:pPr>
        <w:rPr>
          <w:lang w:eastAsia="ko-KR"/>
        </w:rPr>
      </w:pPr>
      <w:r>
        <w:rPr>
          <w:lang w:eastAsia="ko-KR"/>
        </w:rPr>
        <w:tab/>
        <w:t>5.2 2016156.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 </w:t>
      </w:r>
    </w:p>
    <w:p w14:paraId="05295AF9" w14:textId="77777777" w:rsidR="00F57B22" w:rsidRDefault="00F57B22" w:rsidP="00360537">
      <w:pPr>
        <w:rPr>
          <w:rFonts w:hint="eastAsia"/>
          <w:lang w:eastAsia="ko-KR"/>
        </w:rPr>
      </w:pPr>
      <w:r>
        <w:rPr>
          <w:lang w:eastAsia="ko-KR"/>
        </w:rPr>
        <w:tab/>
        <w:t xml:space="preserve">5.3 </w:t>
      </w: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nput_handling.c</w:t>
      </w:r>
      <w:proofErr w:type="spellEnd"/>
    </w:p>
    <w:p w14:paraId="1E93AAD9" w14:textId="77777777" w:rsidR="00F57B22" w:rsidRDefault="00F57B22" w:rsidP="00360537">
      <w:pPr>
        <w:rPr>
          <w:rFonts w:hint="eastAsia"/>
          <w:lang w:eastAsia="ko-KR"/>
        </w:rPr>
      </w:pPr>
      <w:r>
        <w:rPr>
          <w:lang w:eastAsia="ko-KR"/>
        </w:rPr>
        <w:tab/>
        <w:t xml:space="preserve">5.4 </w:t>
      </w:r>
      <w:proofErr w:type="spellStart"/>
      <w:r>
        <w:rPr>
          <w:lang w:eastAsia="ko-KR"/>
        </w:rPr>
        <w:t>shell_command.c</w:t>
      </w:r>
      <w:proofErr w:type="spellEnd"/>
    </w:p>
    <w:p w14:paraId="220DF6A3" w14:textId="77777777" w:rsidR="00F57B22" w:rsidRDefault="00F57B22" w:rsidP="00360537">
      <w:pPr>
        <w:rPr>
          <w:lang w:eastAsia="ko-KR"/>
        </w:rPr>
      </w:pPr>
      <w:r>
        <w:rPr>
          <w:lang w:eastAsia="ko-KR"/>
        </w:rPr>
        <w:tab/>
        <w:t xml:space="preserve">5.5 </w:t>
      </w:r>
      <w:proofErr w:type="spellStart"/>
      <w:r>
        <w:rPr>
          <w:lang w:eastAsia="ko-KR"/>
        </w:rPr>
        <w:t>memory_command.c</w:t>
      </w:r>
      <w:proofErr w:type="spellEnd"/>
    </w:p>
    <w:p w14:paraId="478C442E" w14:textId="5880C9C1" w:rsidR="00646EEA" w:rsidRDefault="00F57B22" w:rsidP="00360537">
      <w:pPr>
        <w:rPr>
          <w:lang w:eastAsia="ko-KR"/>
        </w:rPr>
      </w:pPr>
      <w:r>
        <w:rPr>
          <w:lang w:eastAsia="ko-KR"/>
        </w:rPr>
        <w:tab/>
        <w:t xml:space="preserve">5.6 </w:t>
      </w:r>
      <w:proofErr w:type="spellStart"/>
      <w:r>
        <w:rPr>
          <w:lang w:eastAsia="ko-KR"/>
        </w:rPr>
        <w:t>opcode_command.c</w:t>
      </w:r>
      <w:proofErr w:type="spellEnd"/>
    </w:p>
    <w:p w14:paraId="5FC8CE8C" w14:textId="3999A49F" w:rsidR="00646EEA" w:rsidRPr="00360537" w:rsidRDefault="00646EEA" w:rsidP="00646EEA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.7 </w:t>
      </w:r>
      <w:proofErr w:type="spellStart"/>
      <w:r>
        <w:rPr>
          <w:lang w:eastAsia="ko-KR"/>
        </w:rPr>
        <w:t>assembly_command.c</w:t>
      </w:r>
      <w:proofErr w:type="spellEnd"/>
    </w:p>
    <w:p w14:paraId="15112343" w14:textId="77B51B36" w:rsidR="003B47A8" w:rsidRDefault="003B47A8">
      <w:pPr>
        <w:pStyle w:val="a3"/>
        <w:rPr>
          <w:rFonts w:hint="eastAsia"/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14:paraId="4D827D35" w14:textId="77777777" w:rsidR="003B47A8" w:rsidRDefault="00CE7811" w:rsidP="003B47A8">
      <w:pPr>
        <w:pStyle w:val="1"/>
        <w:rPr>
          <w:rFonts w:hint="eastAsia"/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14:paraId="220A391E" w14:textId="1B5ECA81" w:rsidR="00555549" w:rsidRDefault="00555549" w:rsidP="00555549">
      <w:pPr>
        <w:ind w:firstLineChars="50" w:firstLine="95"/>
        <w:rPr>
          <w:rFonts w:eastAsia="맑은 고딕" w:cs="돋움체"/>
          <w:color w:val="000000"/>
          <w:sz w:val="19"/>
          <w:szCs w:val="19"/>
          <w:lang w:eastAsia="ko-KR"/>
        </w:rPr>
      </w:pP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프로그램은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앞으로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구현하게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SIC/XE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머신을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위한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단계로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어셈블러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링크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로더를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실행할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쉘과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컴파일을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통해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만들어진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object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코드가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저장되고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실행될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메모리공간을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구현하였습니다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.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또한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ADD, COMP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같은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proofErr w:type="gram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mnemonic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을</w:t>
      </w:r>
      <w:proofErr w:type="gram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opcode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값으로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변화하여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hashTable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에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저장하고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일부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명령어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(help,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dir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quit, history, dump, edit, fill, reset, opcode,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opcodelist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)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를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구현하는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프로그램입니다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.</w:t>
      </w:r>
    </w:p>
    <w:p w14:paraId="1E8B6745" w14:textId="4AB75469" w:rsidR="00FB681D" w:rsidRPr="00555549" w:rsidRDefault="00FB681D" w:rsidP="00555549">
      <w:pPr>
        <w:ind w:firstLineChars="50" w:firstLine="100"/>
        <w:rPr>
          <w:rFonts w:eastAsia="맑은 고딕" w:cs="돋움체"/>
          <w:color w:val="000000"/>
          <w:sz w:val="19"/>
          <w:szCs w:val="19"/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#1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>(shell)</w:t>
      </w:r>
      <w:r>
        <w:rPr>
          <w:lang w:eastAsia="ko-KR"/>
        </w:rPr>
        <w:t>에</w:t>
      </w:r>
      <w:r>
        <w:rPr>
          <w:lang w:eastAsia="ko-KR"/>
        </w:rPr>
        <w:t xml:space="preserve"> assemble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>. SIC/XE</w:t>
      </w:r>
      <w:r>
        <w:rPr>
          <w:lang w:eastAsia="ko-KR"/>
        </w:rPr>
        <w:t>의</w:t>
      </w:r>
      <w:r>
        <w:rPr>
          <w:lang w:eastAsia="ko-KR"/>
        </w:rPr>
        <w:t xml:space="preserve"> assembly program source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object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lang w:eastAsia="ko-KR"/>
        </w:rPr>
        <w:t>어셈블리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성된</w:t>
      </w:r>
      <w:proofErr w:type="spellEnd"/>
      <w:r>
        <w:rPr>
          <w:lang w:eastAsia="ko-KR"/>
        </w:rPr>
        <w:t xml:space="preserve"> symbol table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결과물인</w:t>
      </w:r>
      <w:r>
        <w:rPr>
          <w:lang w:eastAsia="ko-KR"/>
        </w:rPr>
        <w:t xml:space="preserve"> object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교재의</w:t>
      </w:r>
      <w:r>
        <w:rPr>
          <w:lang w:eastAsia="ko-KR"/>
        </w:rPr>
        <w:t xml:space="preserve"> 2.2</w:t>
      </w:r>
      <w:r>
        <w:rPr>
          <w:lang w:eastAsia="ko-KR"/>
        </w:rPr>
        <w:t>까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설명된</w:t>
      </w:r>
      <w:r>
        <w:rPr>
          <w:lang w:eastAsia="ko-KR"/>
        </w:rPr>
        <w:t xml:space="preserve"> SIC/XE </w:t>
      </w:r>
      <w:r>
        <w:rPr>
          <w:lang w:eastAsia="ko-KR"/>
        </w:rPr>
        <w:t>어셈블러의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구현함을</w:t>
      </w:r>
      <w:r>
        <w:rPr>
          <w:lang w:eastAsia="ko-KR"/>
        </w:rPr>
        <w:t xml:space="preserve"> </w:t>
      </w:r>
      <w:r>
        <w:rPr>
          <w:lang w:eastAsia="ko-KR"/>
        </w:rPr>
        <w:t>원칙으로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D3DE5B9" w14:textId="77777777" w:rsidR="00BB1898" w:rsidRPr="00555549" w:rsidRDefault="00BB1898" w:rsidP="00BB1898">
      <w:pPr>
        <w:rPr>
          <w:rFonts w:hint="eastAsia"/>
          <w:lang w:eastAsia="ko-KR"/>
        </w:rPr>
      </w:pPr>
    </w:p>
    <w:p w14:paraId="4AA2E264" w14:textId="77777777" w:rsidR="003B47A8" w:rsidRPr="00D6407C" w:rsidRDefault="00CE7811" w:rsidP="00A42703">
      <w:pPr>
        <w:pStyle w:val="1"/>
        <w:rPr>
          <w:rFonts w:hint="eastAsia"/>
          <w:sz w:val="28"/>
          <w:szCs w:val="28"/>
        </w:rPr>
      </w:pPr>
      <w:bookmarkStart w:id="1" w:name="OLE_LINK4"/>
      <w:bookmarkStart w:id="2" w:name="_Toc130041401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14:paraId="65D3FDA7" w14:textId="77777777" w:rsidR="003B47A8" w:rsidRPr="00D6407C" w:rsidRDefault="00593B35" w:rsidP="00A42703">
      <w:pPr>
        <w:pStyle w:val="2"/>
        <w:rPr>
          <w:rFonts w:hint="eastAsia"/>
          <w:sz w:val="24"/>
          <w:szCs w:val="24"/>
        </w:rPr>
      </w:pPr>
      <w:bookmarkStart w:id="3" w:name="_Toc130041402"/>
      <w:bookmarkEnd w:id="1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14:paraId="10B6DC04" w14:textId="77777777" w:rsidR="003B47A8" w:rsidRPr="003842A2" w:rsidRDefault="003B47A8" w:rsidP="003842A2">
      <w:pPr>
        <w:keepNext/>
      </w:pPr>
    </w:p>
    <w:p w14:paraId="522351F4" w14:textId="77777777" w:rsidR="003B47A8" w:rsidRDefault="003B47A8" w:rsidP="00A42703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14:paraId="300BE8F0" w14:textId="77777777" w:rsidR="003B47A8" w:rsidRPr="006F2618" w:rsidRDefault="0048552F" w:rsidP="003B47A8">
      <w:pPr>
        <w:rPr>
          <w:rFonts w:hint="eastAsia"/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F57B22">
        <w:rPr>
          <w:rFonts w:hint="eastAsia"/>
          <w:color w:val="0000FF"/>
          <w:lang w:eastAsia="ko-KR"/>
        </w:rPr>
        <w:pict w14:anchorId="490B6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1pt">
            <v:imagedata r:id="rId9" o:title=""/>
          </v:shape>
        </w:pict>
      </w:r>
    </w:p>
    <w:p w14:paraId="53F41D39" w14:textId="77777777" w:rsidR="003B47A8" w:rsidRDefault="00F57B22" w:rsidP="003B47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 xml:space="preserve"> </w:t>
      </w:r>
      <w:r w:rsidR="000F1069">
        <w:rPr>
          <w:lang w:eastAsia="ko-KR"/>
        </w:rPr>
        <w:t>void</w:t>
      </w:r>
      <w:proofErr w:type="gramEnd"/>
      <w:r w:rsidR="000F1069">
        <w:rPr>
          <w:lang w:eastAsia="ko-KR"/>
        </w:rPr>
        <w:t xml:space="preserve"> </w:t>
      </w:r>
      <w:proofErr w:type="spellStart"/>
      <w:r w:rsidR="000F1069">
        <w:rPr>
          <w:lang w:eastAsia="ko-KR"/>
        </w:rPr>
        <w:t>init</w:t>
      </w:r>
      <w:proofErr w:type="spellEnd"/>
      <w:r w:rsidR="000F1069">
        <w:rPr>
          <w:lang w:eastAsia="ko-KR"/>
        </w:rPr>
        <w:t xml:space="preserve">(); </w:t>
      </w:r>
      <w:r w:rsidR="000F1069">
        <w:rPr>
          <w:rFonts w:hint="eastAsia"/>
          <w:lang w:eastAsia="ko-KR"/>
        </w:rPr>
        <w:t>함수로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전역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구조체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동적할당</w:t>
      </w:r>
      <w:r w:rsidR="000F1069">
        <w:rPr>
          <w:rFonts w:hint="eastAsia"/>
          <w:lang w:eastAsia="ko-KR"/>
        </w:rPr>
        <w:t>,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o</w:t>
      </w:r>
      <w:r w:rsidR="000F1069">
        <w:rPr>
          <w:lang w:eastAsia="ko-KR"/>
        </w:rPr>
        <w:t xml:space="preserve">pcode hash tree </w:t>
      </w:r>
      <w:r w:rsidR="000F1069">
        <w:rPr>
          <w:rFonts w:hint="eastAsia"/>
          <w:lang w:eastAsia="ko-KR"/>
        </w:rPr>
        <w:t>를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생성한다</w:t>
      </w:r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후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줄을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</w:t>
      </w:r>
      <w:proofErr w:type="gramStart"/>
      <w:r w:rsidR="000F1069">
        <w:rPr>
          <w:lang w:eastAsia="ko-KR"/>
        </w:rPr>
        <w:t>str</w:t>
      </w:r>
      <w:proofErr w:type="spellEnd"/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에</w:t>
      </w:r>
      <w:proofErr w:type="gramEnd"/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입력받는다</w:t>
      </w:r>
      <w:proofErr w:type="spellEnd"/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만약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형식으로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nput_str</w:t>
      </w:r>
      <w:proofErr w:type="spellEnd"/>
      <w:r w:rsidR="000F1069">
        <w:rPr>
          <w:rFonts w:hint="eastAsia"/>
          <w:lang w:eastAsia="ko-KR"/>
        </w:rPr>
        <w:t>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들어왔다면</w:t>
      </w:r>
      <w:r w:rsidR="000F1069">
        <w:rPr>
          <w:lang w:eastAsia="ko-KR"/>
        </w:rPr>
        <w:t xml:space="preserve">,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</w:t>
      </w:r>
      <w:proofErr w:type="gramStart"/>
      <w:r w:rsidR="000F1069">
        <w:rPr>
          <w:rFonts w:hint="eastAsia"/>
          <w:lang w:eastAsia="ko-KR"/>
        </w:rPr>
        <w:t>s</w:t>
      </w:r>
      <w:r w:rsidR="000F1069">
        <w:rPr>
          <w:lang w:eastAsia="ko-KR"/>
        </w:rPr>
        <w:t>tr</w:t>
      </w:r>
      <w:proofErr w:type="spellEnd"/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에서</w:t>
      </w:r>
      <w:proofErr w:type="gramEnd"/>
      <w:r w:rsidR="000F1069">
        <w:rPr>
          <w:rFonts w:hint="eastAsia"/>
          <w:lang w:eastAsia="ko-KR"/>
        </w:rPr>
        <w:t xml:space="preserve"> t</w:t>
      </w:r>
      <w:r w:rsidR="000F1069">
        <w:rPr>
          <w:lang w:eastAsia="ko-KR"/>
        </w:rPr>
        <w:t>okenize</w:t>
      </w:r>
      <w:r w:rsidR="000F1069">
        <w:rPr>
          <w:rFonts w:hint="eastAsia"/>
          <w:lang w:eastAsia="ko-KR"/>
        </w:rPr>
        <w:t>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명령어를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판별한다</w:t>
      </w:r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형식의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명령어와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명령어에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해당하는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들어온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것이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확인되면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lang w:eastAsia="ko-KR"/>
        </w:rPr>
        <w:t>add_history</w:t>
      </w:r>
      <w:proofErr w:type="spellEnd"/>
      <w:r w:rsidR="00EA3745">
        <w:rPr>
          <w:lang w:eastAsia="ko-KR"/>
        </w:rPr>
        <w:t xml:space="preserve"> </w:t>
      </w:r>
      <w:r w:rsidR="00EA3745">
        <w:rPr>
          <w:rFonts w:hint="eastAsia"/>
          <w:lang w:eastAsia="ko-KR"/>
        </w:rPr>
        <w:t>함수를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호출하여</w:t>
      </w:r>
      <w:r w:rsidR="00EA3745">
        <w:rPr>
          <w:rFonts w:hint="eastAsia"/>
          <w:lang w:eastAsia="ko-KR"/>
        </w:rPr>
        <w:t xml:space="preserve"> </w:t>
      </w:r>
      <w:proofErr w:type="spellStart"/>
      <w:r w:rsidR="00EA3745">
        <w:rPr>
          <w:lang w:eastAsia="ko-KR"/>
        </w:rPr>
        <w:t>input_Str</w:t>
      </w:r>
      <w:proofErr w:type="spellEnd"/>
      <w:r w:rsidR="00EA3745">
        <w:rPr>
          <w:rFonts w:hint="eastAsia"/>
          <w:lang w:eastAsia="ko-KR"/>
        </w:rPr>
        <w:t>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기록한다</w:t>
      </w:r>
      <w:r w:rsidR="00EA3745">
        <w:rPr>
          <w:rFonts w:hint="eastAsia"/>
          <w:lang w:eastAsia="ko-KR"/>
        </w:rPr>
        <w:t>.</w:t>
      </w:r>
      <w:r w:rsidR="00EA3745">
        <w:rPr>
          <w:lang w:eastAsia="ko-KR"/>
        </w:rPr>
        <w:t xml:space="preserve"> </w:t>
      </w:r>
      <w:r w:rsidR="00EA3745">
        <w:rPr>
          <w:rFonts w:hint="eastAsia"/>
          <w:lang w:eastAsia="ko-KR"/>
        </w:rPr>
        <w:t>기록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후에는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다시</w:t>
      </w:r>
      <w:r w:rsidR="00EA3745">
        <w:rPr>
          <w:rFonts w:hint="eastAsia"/>
          <w:lang w:eastAsia="ko-KR"/>
        </w:rPr>
        <w:t xml:space="preserve"> </w:t>
      </w:r>
      <w:r w:rsidR="00EA3745">
        <w:rPr>
          <w:lang w:eastAsia="ko-KR"/>
        </w:rPr>
        <w:t>“</w:t>
      </w:r>
      <w:proofErr w:type="spellStart"/>
      <w:r w:rsidR="00EA3745">
        <w:rPr>
          <w:lang w:eastAsia="ko-KR"/>
        </w:rPr>
        <w:t>sicsim</w:t>
      </w:r>
      <w:proofErr w:type="spellEnd"/>
      <w:r w:rsidR="00EA3745">
        <w:rPr>
          <w:lang w:eastAsia="ko-KR"/>
        </w:rPr>
        <w:t>&gt; ”</w:t>
      </w:r>
      <w:proofErr w:type="spellStart"/>
      <w:r w:rsidR="00EA3745">
        <w:rPr>
          <w:rFonts w:hint="eastAsia"/>
          <w:lang w:eastAsia="ko-KR"/>
        </w:rPr>
        <w:t>으로</w:t>
      </w:r>
      <w:proofErr w:type="spellEnd"/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돌아와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입력을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받으며</w:t>
      </w:r>
      <w:r w:rsidR="00EA3745">
        <w:rPr>
          <w:rFonts w:hint="eastAsia"/>
          <w:lang w:eastAsia="ko-KR"/>
        </w:rPr>
        <w:t>,</w:t>
      </w:r>
      <w:r w:rsidR="00EA3745">
        <w:rPr>
          <w:lang w:eastAsia="ko-KR"/>
        </w:rPr>
        <w:t xml:space="preserve"> “</w:t>
      </w:r>
      <w:r w:rsidR="00EA3745">
        <w:rPr>
          <w:rFonts w:hint="eastAsia"/>
          <w:lang w:eastAsia="ko-KR"/>
        </w:rPr>
        <w:t>q[</w:t>
      </w:r>
      <w:proofErr w:type="spellStart"/>
      <w:r w:rsidR="00EA3745">
        <w:rPr>
          <w:lang w:eastAsia="ko-KR"/>
        </w:rPr>
        <w:t>uit</w:t>
      </w:r>
      <w:proofErr w:type="spellEnd"/>
      <w:r w:rsidR="00EA3745">
        <w:rPr>
          <w:lang w:eastAsia="ko-KR"/>
        </w:rPr>
        <w:t xml:space="preserve">]” </w:t>
      </w:r>
      <w:r w:rsidR="00EA3745">
        <w:rPr>
          <w:rFonts w:hint="eastAsia"/>
          <w:lang w:eastAsia="ko-KR"/>
        </w:rPr>
        <w:t>명령어가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입력되면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프로그램을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종료한다</w:t>
      </w:r>
      <w:r w:rsidR="00EA3745">
        <w:rPr>
          <w:rFonts w:hint="eastAsia"/>
          <w:lang w:eastAsia="ko-KR"/>
        </w:rPr>
        <w:t>.</w:t>
      </w:r>
    </w:p>
    <w:p w14:paraId="5711EBF9" w14:textId="77777777" w:rsidR="00EA3745" w:rsidRDefault="00EA3745" w:rsidP="003B47A8">
      <w:pPr>
        <w:rPr>
          <w:lang w:eastAsia="ko-KR"/>
        </w:rPr>
      </w:pPr>
    </w:p>
    <w:p w14:paraId="6596883F" w14:textId="77777777" w:rsidR="00EA3745" w:rsidRDefault="00EA3745" w:rsidP="003B47A8">
      <w:pPr>
        <w:rPr>
          <w:lang w:eastAsia="ko-KR"/>
        </w:rPr>
      </w:pPr>
    </w:p>
    <w:p w14:paraId="5AF5BC17" w14:textId="77777777" w:rsidR="00EA3745" w:rsidRDefault="00EA3745" w:rsidP="003B47A8">
      <w:pPr>
        <w:rPr>
          <w:lang w:eastAsia="ko-KR"/>
        </w:rPr>
      </w:pPr>
    </w:p>
    <w:p w14:paraId="203DAB14" w14:textId="77777777" w:rsidR="00EA3745" w:rsidRDefault="00EA3745" w:rsidP="003B47A8">
      <w:pPr>
        <w:rPr>
          <w:lang w:eastAsia="ko-KR"/>
        </w:rPr>
      </w:pPr>
    </w:p>
    <w:p w14:paraId="78D8E73E" w14:textId="77777777" w:rsidR="00EA3745" w:rsidRDefault="00EA3745" w:rsidP="003B47A8">
      <w:pPr>
        <w:rPr>
          <w:lang w:eastAsia="ko-KR"/>
        </w:rPr>
      </w:pPr>
    </w:p>
    <w:p w14:paraId="342C3294" w14:textId="77777777" w:rsidR="00EA3745" w:rsidRDefault="00EA3745" w:rsidP="003B47A8">
      <w:pPr>
        <w:rPr>
          <w:lang w:eastAsia="ko-KR"/>
        </w:rPr>
      </w:pPr>
    </w:p>
    <w:p w14:paraId="1E9D37C0" w14:textId="77777777" w:rsidR="00EA3745" w:rsidRDefault="00EA3745" w:rsidP="003B47A8">
      <w:pPr>
        <w:rPr>
          <w:lang w:eastAsia="ko-KR"/>
        </w:rPr>
      </w:pPr>
    </w:p>
    <w:p w14:paraId="10708E61" w14:textId="77777777" w:rsidR="00EA3745" w:rsidRDefault="00EA3745" w:rsidP="003B47A8">
      <w:pPr>
        <w:rPr>
          <w:lang w:eastAsia="ko-KR"/>
        </w:rPr>
      </w:pPr>
    </w:p>
    <w:p w14:paraId="236EC4B3" w14:textId="60877D54" w:rsidR="00FB681D" w:rsidRPr="00D6407C" w:rsidRDefault="00FB681D" w:rsidP="00FB681D">
      <w:pPr>
        <w:pStyle w:val="2"/>
        <w:rPr>
          <w:rFonts w:hint="eastAsia"/>
          <w:sz w:val="24"/>
          <w:szCs w:val="24"/>
        </w:rPr>
      </w:pPr>
      <w:r>
        <w:rPr>
          <w:sz w:val="24"/>
          <w:szCs w:val="24"/>
          <w:lang w:eastAsia="ko-KR"/>
        </w:rPr>
        <w:lastRenderedPageBreak/>
        <w:t>Proj2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</w:p>
    <w:p w14:paraId="4776DA3B" w14:textId="2B650765" w:rsidR="00B709C7" w:rsidRDefault="00B709C7" w:rsidP="00B709C7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>&gt; 프로그램 흐름도</w:t>
      </w:r>
    </w:p>
    <w:p w14:paraId="4912D99B" w14:textId="77777777" w:rsidR="00EA3745" w:rsidRDefault="00EA3745" w:rsidP="003B47A8">
      <w:pPr>
        <w:rPr>
          <w:lang w:eastAsia="ko-KR"/>
        </w:rPr>
      </w:pPr>
    </w:p>
    <w:p w14:paraId="7332FC40" w14:textId="77777777" w:rsidR="00EA3745" w:rsidRDefault="00EA3745" w:rsidP="003B47A8">
      <w:pPr>
        <w:rPr>
          <w:lang w:eastAsia="ko-KR"/>
        </w:rPr>
      </w:pPr>
    </w:p>
    <w:p w14:paraId="06042781" w14:textId="370EA32B" w:rsidR="00EA3745" w:rsidRDefault="00BF567D" w:rsidP="003B47A8">
      <w:pPr>
        <w:rPr>
          <w:lang w:eastAsia="ko-KR"/>
        </w:rPr>
      </w:pPr>
      <w:r w:rsidRPr="00D20F6E">
        <w:rPr>
          <w:noProof/>
        </w:rPr>
        <w:pict w14:anchorId="1416502E">
          <v:shape id="그림 1" o:spid="_x0000_i1026" type="#_x0000_t75" style="width:468pt;height:286.5pt;visibility:visible;mso-wrap-style:square">
            <v:imagedata r:id="rId10" o:title=""/>
          </v:shape>
        </w:pict>
      </w:r>
    </w:p>
    <w:p w14:paraId="686C23E7" w14:textId="77777777" w:rsidR="00EA3745" w:rsidRDefault="00EA3745" w:rsidP="003B47A8">
      <w:pPr>
        <w:rPr>
          <w:rFonts w:hint="eastAsia"/>
          <w:lang w:eastAsia="ko-KR"/>
        </w:rPr>
      </w:pPr>
    </w:p>
    <w:p w14:paraId="17AA3CEC" w14:textId="77777777" w:rsidR="003B47A8" w:rsidRPr="00D6407C" w:rsidRDefault="00CE7811" w:rsidP="00D6407C">
      <w:pPr>
        <w:pStyle w:val="1"/>
        <w:rPr>
          <w:rFonts w:hint="eastAsia"/>
          <w:bCs/>
          <w:sz w:val="28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14:paraId="25B2AA88" w14:textId="255A99F2" w:rsidR="00F7599E" w:rsidRPr="00801DFC" w:rsidRDefault="00801DFC" w:rsidP="007906AD">
      <w:pPr>
        <w:pStyle w:val="2"/>
        <w:ind w:left="1000" w:hanging="400"/>
        <w:rPr>
          <w:rFonts w:hint="eastAsia"/>
          <w:iCs/>
          <w:lang w:eastAsia="ko-KR"/>
        </w:rPr>
      </w:pPr>
      <w:r w:rsidRPr="00801DFC">
        <w:rPr>
          <w:sz w:val="24"/>
          <w:szCs w:val="24"/>
          <w:lang w:eastAsia="ko-KR"/>
        </w:rPr>
        <w:t xml:space="preserve">20161565.c </w:t>
      </w:r>
      <w:r w:rsidRPr="00801DFC">
        <w:rPr>
          <w:rFonts w:hint="eastAsia"/>
          <w:sz w:val="24"/>
          <w:szCs w:val="24"/>
          <w:lang w:eastAsia="ko-KR"/>
        </w:rPr>
        <w:t>내부</w:t>
      </w:r>
      <w:r w:rsidRPr="00801DFC">
        <w:rPr>
          <w:rFonts w:hint="eastAsia"/>
          <w:sz w:val="24"/>
          <w:szCs w:val="24"/>
          <w:lang w:eastAsia="ko-KR"/>
        </w:rPr>
        <w:t xml:space="preserve"> </w:t>
      </w:r>
      <w:r w:rsidRPr="00801DFC">
        <w:rPr>
          <w:rFonts w:hint="eastAsia"/>
          <w:sz w:val="24"/>
          <w:szCs w:val="24"/>
          <w:lang w:eastAsia="ko-KR"/>
        </w:rPr>
        <w:t>추가함수</w:t>
      </w:r>
    </w:p>
    <w:p w14:paraId="39194990" w14:textId="04AF4FC4" w:rsidR="00CE7811" w:rsidRDefault="0081327C" w:rsidP="00F7599E">
      <w:pPr>
        <w:pStyle w:val="3"/>
        <w:rPr>
          <w:i w:val="0"/>
          <w:iCs/>
          <w:lang w:eastAsia="ko-KR"/>
        </w:rPr>
      </w:pPr>
      <w:r>
        <w:rPr>
          <w:i w:val="0"/>
          <w:iCs/>
          <w:lang w:eastAsia="ko-KR"/>
        </w:rPr>
        <w:t>v</w:t>
      </w:r>
      <w:r w:rsidR="00EA3745" w:rsidRPr="00EA3745">
        <w:rPr>
          <w:i w:val="0"/>
          <w:iCs/>
          <w:lang w:eastAsia="ko-KR"/>
        </w:rPr>
        <w:t xml:space="preserve">oid </w:t>
      </w:r>
      <w:proofErr w:type="spellStart"/>
      <w:proofErr w:type="gramStart"/>
      <w:r w:rsidR="00EA3745" w:rsidRPr="00EA3745">
        <w:rPr>
          <w:i w:val="0"/>
          <w:iCs/>
          <w:lang w:eastAsia="ko-KR"/>
        </w:rPr>
        <w:t>init</w:t>
      </w:r>
      <w:proofErr w:type="spellEnd"/>
      <w:r w:rsidR="00EA3745" w:rsidRPr="00EA3745">
        <w:rPr>
          <w:i w:val="0"/>
          <w:iCs/>
          <w:lang w:eastAsia="ko-KR"/>
        </w:rPr>
        <w:t>(</w:t>
      </w:r>
      <w:proofErr w:type="gramEnd"/>
      <w:r w:rsidR="00EA3745" w:rsidRPr="00EA3745">
        <w:rPr>
          <w:i w:val="0"/>
          <w:iCs/>
          <w:lang w:eastAsia="ko-KR"/>
        </w:rPr>
        <w:t>);</w:t>
      </w:r>
    </w:p>
    <w:p w14:paraId="5493D4D0" w14:textId="4035E8D5" w:rsidR="00801DFC" w:rsidRPr="00801DFC" w:rsidRDefault="00801DFC" w:rsidP="00801DF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roj</w:t>
      </w:r>
      <w:proofErr w:type="gramStart"/>
      <w:r>
        <w:rPr>
          <w:lang w:eastAsia="ko-KR"/>
        </w:rPr>
        <w:t xml:space="preserve">2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 xml:space="preserve">ssembly </w:t>
      </w:r>
      <w:proofErr w:type="spellStart"/>
      <w:r>
        <w:rPr>
          <w:lang w:eastAsia="ko-KR"/>
        </w:rPr>
        <w:t>command.c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3FB4F2A8" w14:textId="38A7492F" w:rsidR="00801DFC" w:rsidRPr="00EA3745" w:rsidRDefault="00801DFC" w:rsidP="00801DFC">
      <w:pPr>
        <w:pStyle w:val="3"/>
        <w:rPr>
          <w:rFonts w:hint="eastAsia"/>
          <w:i w:val="0"/>
          <w:iCs/>
          <w:lang w:eastAsia="ko-KR"/>
        </w:rPr>
      </w:pPr>
      <w:r>
        <w:rPr>
          <w:i w:val="0"/>
          <w:iCs/>
          <w:lang w:eastAsia="ko-KR"/>
        </w:rPr>
        <w:t xml:space="preserve">Int </w:t>
      </w:r>
      <w:proofErr w:type="gramStart"/>
      <w:r>
        <w:rPr>
          <w:i w:val="0"/>
          <w:iCs/>
          <w:lang w:eastAsia="ko-KR"/>
        </w:rPr>
        <w:t>main</w:t>
      </w:r>
      <w:r w:rsidRPr="00EA3745">
        <w:rPr>
          <w:i w:val="0"/>
          <w:iCs/>
          <w:lang w:eastAsia="ko-KR"/>
        </w:rPr>
        <w:t>(</w:t>
      </w:r>
      <w:proofErr w:type="gramEnd"/>
      <w:r w:rsidRPr="00EA3745">
        <w:rPr>
          <w:i w:val="0"/>
          <w:iCs/>
          <w:lang w:eastAsia="ko-KR"/>
        </w:rPr>
        <w:t>);</w:t>
      </w:r>
    </w:p>
    <w:p w14:paraId="3A283A86" w14:textId="579116EE" w:rsidR="00A47928" w:rsidRPr="00830243" w:rsidRDefault="00801DFC" w:rsidP="00801DFC">
      <w:pPr>
        <w:ind w:left="720"/>
        <w:rPr>
          <w:rFonts w:hint="eastAsia"/>
          <w:lang w:eastAsia="ko-KR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lang w:eastAsia="ko-KR"/>
        </w:rPr>
        <w:t xml:space="preserve">, assemble, </w:t>
      </w:r>
      <w:proofErr w:type="gramStart"/>
      <w:r>
        <w:rPr>
          <w:lang w:eastAsia="ko-KR"/>
        </w:rPr>
        <w:t xml:space="preserve">type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추가했다</w:t>
      </w:r>
      <w:r>
        <w:rPr>
          <w:rFonts w:hint="eastAsia"/>
          <w:lang w:eastAsia="ko-KR"/>
        </w:rPr>
        <w:t>.</w:t>
      </w:r>
    </w:p>
    <w:p w14:paraId="0547F8E2" w14:textId="77777777" w:rsidR="00801DFC" w:rsidRDefault="00801DFC" w:rsidP="00801DFC">
      <w:pPr>
        <w:pStyle w:val="2"/>
        <w:rPr>
          <w:rFonts w:hint="eastAsia"/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Shell_command.c</w:t>
      </w:r>
      <w:proofErr w:type="spellEnd"/>
      <w:r>
        <w:rPr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내부함수</w:t>
      </w:r>
    </w:p>
    <w:p w14:paraId="7D3FCF8F" w14:textId="4600DD54" w:rsidR="00564BC4" w:rsidRDefault="00646EEA" w:rsidP="00564BC4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>
        <w:rPr>
          <w:lang w:eastAsia="ko-KR"/>
        </w:rPr>
        <w:t>help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);</w:t>
      </w:r>
    </w:p>
    <w:p w14:paraId="2A37BFCD" w14:textId="5A879835" w:rsidR="009B1664" w:rsidRPr="009B1664" w:rsidRDefault="009B1664" w:rsidP="009B16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 xml:space="preserve">]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ymbol</w:t>
      </w:r>
      <w:r>
        <w:rPr>
          <w:lang w:eastAsia="ko-KR"/>
        </w:rPr>
        <w:t xml:space="preserve">, assemble, </w:t>
      </w:r>
      <w:proofErr w:type="gramStart"/>
      <w:r>
        <w:rPr>
          <w:lang w:eastAsia="ko-KR"/>
        </w:rPr>
        <w:t>type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추가했다</w:t>
      </w:r>
    </w:p>
    <w:p w14:paraId="0049C708" w14:textId="6BDF0956" w:rsidR="00646EEA" w:rsidRPr="00646EEA" w:rsidRDefault="00646EEA" w:rsidP="00646EEA">
      <w:pPr>
        <w:pStyle w:val="3"/>
        <w:rPr>
          <w:rFonts w:hint="eastAsia"/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md_</w:t>
      </w:r>
      <w:proofErr w:type="gramStart"/>
      <w:r>
        <w:rPr>
          <w:lang w:eastAsia="ko-KR"/>
        </w:rPr>
        <w:t>typeFilename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input[100][100]);</w:t>
      </w:r>
    </w:p>
    <w:p w14:paraId="25B0ADEF" w14:textId="50A4C842" w:rsidR="00A47928" w:rsidRPr="00646EEA" w:rsidRDefault="009B1664" w:rsidP="009B16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type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Type </w:t>
      </w:r>
      <w:proofErr w:type="gramStart"/>
      <w:r>
        <w:rPr>
          <w:rFonts w:hint="eastAsia"/>
          <w:lang w:eastAsia="ko-KR"/>
        </w:rPr>
        <w:t>file</w:t>
      </w:r>
      <w:r>
        <w:rPr>
          <w:lang w:eastAsia="ko-KR"/>
        </w:rPr>
        <w:t xml:space="preserve">name </w:t>
      </w:r>
      <w:r>
        <w:rPr>
          <w:rFonts w:hint="eastAsia"/>
          <w:lang w:eastAsia="ko-KR"/>
        </w:rPr>
        <w:t>에서</w:t>
      </w:r>
      <w:proofErr w:type="gramEnd"/>
      <w:r>
        <w:rPr>
          <w:lang w:eastAsia="ko-KR"/>
        </w:rPr>
        <w:t xml:space="preserve"> filename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145BF90C" w14:textId="77777777" w:rsidR="00646EEA" w:rsidRPr="009B1664" w:rsidRDefault="00646EEA" w:rsidP="00BB4E04">
      <w:pPr>
        <w:ind w:firstLine="720"/>
        <w:rPr>
          <w:rFonts w:hint="eastAsia"/>
          <w:lang w:eastAsia="ko-KR"/>
        </w:rPr>
      </w:pPr>
    </w:p>
    <w:p w14:paraId="2CB6C147" w14:textId="5FA8B67F" w:rsidR="00646EEA" w:rsidRPr="00646EEA" w:rsidRDefault="00646EEA" w:rsidP="00646EEA">
      <w:pPr>
        <w:pStyle w:val="2"/>
        <w:rPr>
          <w:bCs/>
          <w:sz w:val="24"/>
          <w:lang w:eastAsia="ko-KR"/>
        </w:rPr>
      </w:pPr>
      <w:proofErr w:type="spellStart"/>
      <w:r w:rsidRPr="00646EEA">
        <w:rPr>
          <w:rFonts w:hint="eastAsia"/>
          <w:sz w:val="24"/>
          <w:szCs w:val="24"/>
          <w:lang w:eastAsia="ko-KR"/>
        </w:rPr>
        <w:lastRenderedPageBreak/>
        <w:t>a</w:t>
      </w:r>
      <w:r w:rsidRPr="00646EEA">
        <w:rPr>
          <w:sz w:val="24"/>
          <w:szCs w:val="24"/>
          <w:lang w:eastAsia="ko-KR"/>
        </w:rPr>
        <w:t>ssembly_command.c</w:t>
      </w:r>
      <w:proofErr w:type="spellEnd"/>
      <w:r w:rsidRPr="00646EEA">
        <w:rPr>
          <w:sz w:val="24"/>
          <w:szCs w:val="24"/>
          <w:lang w:eastAsia="ko-KR"/>
        </w:rPr>
        <w:t xml:space="preserve"> </w:t>
      </w:r>
      <w:r w:rsidRPr="00646EEA">
        <w:rPr>
          <w:rFonts w:hint="eastAsia"/>
          <w:sz w:val="24"/>
          <w:szCs w:val="24"/>
          <w:lang w:eastAsia="ko-KR"/>
        </w:rPr>
        <w:t>내부함수</w:t>
      </w:r>
    </w:p>
    <w:p w14:paraId="4F1F26D3" w14:textId="330505B6" w:rsidR="00564BC4" w:rsidRDefault="00646EEA" w:rsidP="00564BC4">
      <w:pPr>
        <w:pStyle w:val="3"/>
        <w:rPr>
          <w:lang w:eastAsia="ko-KR"/>
        </w:rPr>
      </w:pPr>
      <w:r>
        <w:rPr>
          <w:rFonts w:hint="eastAsia"/>
          <w:lang w:eastAsia="ko-KR"/>
        </w:rPr>
        <w:t xml:space="preserve">int </w:t>
      </w:r>
      <w:r>
        <w:rPr>
          <w:lang w:eastAsia="ko-KR"/>
        </w:rPr>
        <w:t xml:space="preserve">pass1(FILE* </w:t>
      </w:r>
      <w:proofErr w:type="spellStart"/>
      <w:r>
        <w:rPr>
          <w:lang w:eastAsia="ko-KR"/>
        </w:rPr>
        <w:t>asm_file</w:t>
      </w:r>
      <w:proofErr w:type="spellEnd"/>
      <w:r>
        <w:rPr>
          <w:lang w:eastAsia="ko-KR"/>
        </w:rPr>
        <w:t>)</w:t>
      </w:r>
    </w:p>
    <w:p w14:paraId="43EF86B7" w14:textId="77777777" w:rsidR="009B1664" w:rsidRDefault="009B1664" w:rsidP="009B1664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ass</w:t>
      </w:r>
      <w:proofErr w:type="gramStart"/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에서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tokenize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2B8E4BE" w14:textId="61036A1A" w:rsidR="009B1664" w:rsidRPr="009B1664" w:rsidRDefault="009B1664" w:rsidP="009B1664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처리하고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abel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label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locctr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ymtab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Label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TART,BASE</w:t>
      </w:r>
      <w:proofErr w:type="gramEnd"/>
      <w:r>
        <w:rPr>
          <w:lang w:eastAsia="ko-KR"/>
        </w:rPr>
        <w:t xml:space="preserve">,WORD,BYTE,RESW,RESB,END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o</w:t>
      </w:r>
      <w:r>
        <w:rPr>
          <w:lang w:eastAsia="ko-KR"/>
        </w:rPr>
        <w:t xml:space="preserve">pcode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locctr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abel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stArr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48F708" w14:textId="5B0A4E65" w:rsidR="00965691" w:rsidRDefault="00646EEA" w:rsidP="00965691">
      <w:pPr>
        <w:pStyle w:val="3"/>
        <w:rPr>
          <w:i w:val="0"/>
          <w:iCs/>
          <w:lang w:eastAsia="ko-KR"/>
        </w:rPr>
      </w:pPr>
      <w:r>
        <w:rPr>
          <w:i w:val="0"/>
          <w:iCs/>
          <w:lang w:eastAsia="ko-KR"/>
        </w:rPr>
        <w:t>I</w:t>
      </w:r>
      <w:r w:rsidR="00EA3745">
        <w:rPr>
          <w:i w:val="0"/>
          <w:iCs/>
          <w:lang w:eastAsia="ko-KR"/>
        </w:rPr>
        <w:t>nt</w:t>
      </w:r>
      <w:r>
        <w:rPr>
          <w:i w:val="0"/>
          <w:iCs/>
          <w:lang w:eastAsia="ko-KR"/>
        </w:rPr>
        <w:t xml:space="preserve"> pass2(</w:t>
      </w:r>
      <w:proofErr w:type="gramStart"/>
      <w:r>
        <w:rPr>
          <w:i w:val="0"/>
          <w:iCs/>
          <w:lang w:eastAsia="ko-KR"/>
        </w:rPr>
        <w:t>)</w:t>
      </w:r>
      <w:r w:rsidR="00EA3745">
        <w:rPr>
          <w:i w:val="0"/>
          <w:iCs/>
          <w:lang w:eastAsia="ko-KR"/>
        </w:rPr>
        <w:t>;</w:t>
      </w:r>
      <w:proofErr w:type="gramEnd"/>
    </w:p>
    <w:p w14:paraId="356E688F" w14:textId="59CDDE8F" w:rsidR="009B1664" w:rsidRPr="009D78BE" w:rsidRDefault="009D78BE" w:rsidP="009B1664">
      <w:pPr>
        <w:rPr>
          <w:rFonts w:hint="eastAsia"/>
          <w:sz w:val="18"/>
          <w:szCs w:val="18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lstArr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 w:rsidRPr="009D78BE">
        <w:rPr>
          <w:rFonts w:ascii="맑은 고딕" w:eastAsia="맑은 고딕" w:hAnsi="맑은 고딕" w:hint="eastAsia"/>
          <w:color w:val="24292E"/>
          <w:sz w:val="22"/>
          <w:szCs w:val="22"/>
          <w:shd w:val="clear" w:color="auto" w:fill="FFFFFF"/>
          <w:lang w:eastAsia="ko-KR"/>
        </w:rPr>
        <w:t xml:space="preserve"> </w:t>
      </w:r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먼저 인자로 @이나 #이 입력되는지 확인하여, n,</w:t>
      </w:r>
      <w:r>
        <w:rPr>
          <w:rFonts w:ascii="맑은 고딕" w:eastAsia="맑은 고딕" w:hAnsi="맑은 고딕"/>
          <w:color w:val="24292E"/>
          <w:shd w:val="clear" w:color="auto" w:fill="FFFFFF"/>
          <w:lang w:eastAsia="ko-KR"/>
        </w:rPr>
        <w:t xml:space="preserve"> </w:t>
      </w:r>
      <w:proofErr w:type="spellStart"/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i</w:t>
      </w:r>
      <w:proofErr w:type="spellEnd"/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를 지정해준다. 이후 mnemonic의 format에 따라서 x,</w:t>
      </w:r>
      <w:r>
        <w:rPr>
          <w:rFonts w:ascii="맑은 고딕" w:eastAsia="맑은 고딕" w:hAnsi="맑은 고딕"/>
          <w:color w:val="24292E"/>
          <w:shd w:val="clear" w:color="auto" w:fill="FFFFFF"/>
          <w:lang w:eastAsia="ko-KR"/>
        </w:rPr>
        <w:t xml:space="preserve"> </w:t>
      </w:r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b,</w:t>
      </w:r>
      <w:r>
        <w:rPr>
          <w:rFonts w:ascii="맑은 고딕" w:eastAsia="맑은 고딕" w:hAnsi="맑은 고딕"/>
          <w:color w:val="24292E"/>
          <w:shd w:val="clear" w:color="auto" w:fill="FFFFFF"/>
          <w:lang w:eastAsia="ko-KR"/>
        </w:rPr>
        <w:t xml:space="preserve"> </w:t>
      </w:r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p,</w:t>
      </w:r>
      <w:r>
        <w:rPr>
          <w:rFonts w:ascii="맑은 고딕" w:eastAsia="맑은 고딕" w:hAnsi="맑은 고딕"/>
          <w:color w:val="24292E"/>
          <w:shd w:val="clear" w:color="auto" w:fill="FFFFFF"/>
          <w:lang w:eastAsia="ko-KR"/>
        </w:rPr>
        <w:t xml:space="preserve"> </w:t>
      </w:r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e를 확인한다. Format3의 경우 만약 pc relative로 address를 나타낼 수 없다면 base relative로 되는지 확인하고 안 된다면 error를 return 한다. 각 경우에 맞게 b,</w:t>
      </w:r>
      <w:r>
        <w:rPr>
          <w:rFonts w:ascii="맑은 고딕" w:eastAsia="맑은 고딕" w:hAnsi="맑은 고딕"/>
          <w:color w:val="24292E"/>
          <w:shd w:val="clear" w:color="auto" w:fill="FFFFFF"/>
          <w:lang w:eastAsia="ko-KR"/>
        </w:rPr>
        <w:t xml:space="preserve"> </w:t>
      </w:r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 xml:space="preserve">p를 지정한다. 또한 X register를 사용하는지 확인하고 x를 지정한다. 그리고 extended mode이면 e를 1로 지정하고 </w:t>
      </w:r>
      <w:proofErr w:type="spellStart"/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addr</w:t>
      </w:r>
      <w:proofErr w:type="spellEnd"/>
      <w:r w:rsidRPr="009D78BE">
        <w:rPr>
          <w:rFonts w:ascii="맑은 고딕" w:eastAsia="맑은 고딕" w:hAnsi="맑은 고딕" w:hint="eastAsia"/>
          <w:color w:val="24292E"/>
          <w:shd w:val="clear" w:color="auto" w:fill="FFFFFF"/>
          <w:lang w:eastAsia="ko-KR"/>
        </w:rPr>
        <w:t>을 저장한다. 이후 각 format에 맞게 object code를 계산하여 저장한다</w:t>
      </w:r>
    </w:p>
    <w:p w14:paraId="40B5BD83" w14:textId="49DFE9AB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assembleFilename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);</w:t>
      </w:r>
    </w:p>
    <w:p w14:paraId="2E14172B" w14:textId="115E444F" w:rsidR="009D78BE" w:rsidRPr="009D78BE" w:rsidRDefault="009D78BE" w:rsidP="009D78B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ssemble filename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Filename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적합하다면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초기화와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pass</w:t>
      </w:r>
      <w:proofErr w:type="gramEnd"/>
      <w:r>
        <w:rPr>
          <w:lang w:eastAsia="ko-KR"/>
        </w:rPr>
        <w:t xml:space="preserve">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Pass1,2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ymtab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mp_symtab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p</w:t>
      </w:r>
      <w:r>
        <w:rPr>
          <w:lang w:eastAsia="ko-KR"/>
        </w:rPr>
        <w:t>ass 1,2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error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mp_symtab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ymtab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덮어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씌우고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실행되었다면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mp_symtab</w:t>
      </w:r>
      <w:proofErr w:type="spellEnd"/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filename.</w:t>
      </w:r>
      <w:r>
        <w:rPr>
          <w:lang w:eastAsia="ko-KR"/>
        </w:rPr>
        <w:t>lst</w:t>
      </w:r>
      <w:proofErr w:type="spellEnd"/>
      <w:r>
        <w:rPr>
          <w:lang w:eastAsia="ko-KR"/>
        </w:rPr>
        <w:t xml:space="preserve"> filename.obj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 </w:t>
      </w:r>
      <w:r>
        <w:rPr>
          <w:rFonts w:hint="eastAsia"/>
          <w:lang w:eastAsia="ko-KR"/>
        </w:rPr>
        <w:t>파일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</w:p>
    <w:p w14:paraId="17341CDD" w14:textId="100A0681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makeLstFile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FILE* </w:t>
      </w:r>
      <w:proofErr w:type="spellStart"/>
      <w:r>
        <w:rPr>
          <w:lang w:eastAsia="ko-KR"/>
        </w:rPr>
        <w:t>lstfile</w:t>
      </w:r>
      <w:proofErr w:type="spellEnd"/>
      <w:r>
        <w:rPr>
          <w:lang w:eastAsia="ko-KR"/>
        </w:rPr>
        <w:t>);</w:t>
      </w:r>
    </w:p>
    <w:p w14:paraId="204871AC" w14:textId="6A7CC280" w:rsidR="009D78BE" w:rsidRDefault="009D78BE" w:rsidP="009D78B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filename.</w:t>
      </w:r>
      <w:r>
        <w:rPr>
          <w:lang w:eastAsia="ko-KR"/>
        </w:rPr>
        <w:t>lst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>.</w:t>
      </w:r>
      <w:r w:rsidR="00B709C7">
        <w:rPr>
          <w:lang w:eastAsia="ko-KR"/>
        </w:rPr>
        <w:t xml:space="preserve"> </w:t>
      </w:r>
      <w:r w:rsidR="007162C2">
        <w:rPr>
          <w:lang w:eastAsia="ko-KR"/>
        </w:rPr>
        <w:t xml:space="preserve">Line num, loc counter, </w:t>
      </w:r>
      <w:r w:rsidR="007162C2">
        <w:rPr>
          <w:rFonts w:hint="eastAsia"/>
          <w:lang w:eastAsia="ko-KR"/>
        </w:rPr>
        <w:t xml:space="preserve">line </w:t>
      </w:r>
      <w:r w:rsidR="007162C2">
        <w:rPr>
          <w:lang w:eastAsia="ko-KR"/>
        </w:rPr>
        <w:t xml:space="preserve">string, </w:t>
      </w:r>
      <w:proofErr w:type="spellStart"/>
      <w:r w:rsidR="007162C2">
        <w:rPr>
          <w:lang w:eastAsia="ko-KR"/>
        </w:rPr>
        <w:t>objcode</w:t>
      </w:r>
      <w:proofErr w:type="spellEnd"/>
      <w:r w:rsidR="007162C2">
        <w:rPr>
          <w:lang w:eastAsia="ko-KR"/>
        </w:rPr>
        <w:t xml:space="preserve"> </w:t>
      </w:r>
      <w:r w:rsidR="007162C2">
        <w:rPr>
          <w:rFonts w:hint="eastAsia"/>
          <w:lang w:eastAsia="ko-KR"/>
        </w:rPr>
        <w:t>순으로</w:t>
      </w:r>
      <w:r w:rsidR="007162C2">
        <w:rPr>
          <w:rFonts w:hint="eastAsia"/>
          <w:lang w:eastAsia="ko-KR"/>
        </w:rPr>
        <w:t xml:space="preserve"> </w:t>
      </w:r>
      <w:proofErr w:type="spellStart"/>
      <w:proofErr w:type="gramStart"/>
      <w:r w:rsidR="007162C2">
        <w:rPr>
          <w:rFonts w:hint="eastAsia"/>
          <w:lang w:eastAsia="ko-KR"/>
        </w:rPr>
        <w:t>한줄</w:t>
      </w:r>
      <w:proofErr w:type="spellEnd"/>
      <w:r w:rsidR="007162C2">
        <w:rPr>
          <w:rFonts w:hint="eastAsia"/>
          <w:lang w:eastAsia="ko-KR"/>
        </w:rPr>
        <w:t xml:space="preserve"> </w:t>
      </w:r>
      <w:r w:rsidR="007162C2">
        <w:rPr>
          <w:rFonts w:hint="eastAsia"/>
          <w:lang w:eastAsia="ko-KR"/>
        </w:rPr>
        <w:t>씩</w:t>
      </w:r>
      <w:proofErr w:type="gramEnd"/>
      <w:r w:rsidR="007162C2">
        <w:rPr>
          <w:rFonts w:hint="eastAsia"/>
          <w:lang w:eastAsia="ko-KR"/>
        </w:rPr>
        <w:t xml:space="preserve"> </w:t>
      </w:r>
      <w:proofErr w:type="spellStart"/>
      <w:r w:rsidR="007162C2">
        <w:rPr>
          <w:rFonts w:hint="eastAsia"/>
          <w:lang w:eastAsia="ko-KR"/>
        </w:rPr>
        <w:t>파일출력한다</w:t>
      </w:r>
      <w:proofErr w:type="spellEnd"/>
      <w:r w:rsidR="007162C2">
        <w:rPr>
          <w:rFonts w:hint="eastAsia"/>
          <w:lang w:eastAsia="ko-KR"/>
        </w:rPr>
        <w:t>.</w:t>
      </w:r>
    </w:p>
    <w:p w14:paraId="3A572332" w14:textId="77777777" w:rsidR="009D78BE" w:rsidRPr="009D78BE" w:rsidRDefault="009D78BE" w:rsidP="009D78BE">
      <w:pPr>
        <w:rPr>
          <w:rFonts w:hint="eastAsia"/>
          <w:lang w:eastAsia="ko-KR"/>
        </w:rPr>
      </w:pPr>
    </w:p>
    <w:p w14:paraId="45440EB2" w14:textId="44E6C0B4" w:rsidR="00646EEA" w:rsidRDefault="00646EEA" w:rsidP="009D78BE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makeObjFile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FILE* </w:t>
      </w:r>
      <w:proofErr w:type="spellStart"/>
      <w:r>
        <w:rPr>
          <w:lang w:eastAsia="ko-KR"/>
        </w:rPr>
        <w:t>Objfile</w:t>
      </w:r>
      <w:proofErr w:type="spellEnd"/>
      <w:r>
        <w:rPr>
          <w:lang w:eastAsia="ko-KR"/>
        </w:rPr>
        <w:t>);</w:t>
      </w:r>
    </w:p>
    <w:p w14:paraId="697A5AAE" w14:textId="26E5898B" w:rsidR="009D78BE" w:rsidRDefault="009D78BE" w:rsidP="009D78BE">
      <w:pPr>
        <w:rPr>
          <w:lang w:eastAsia="ko-KR"/>
        </w:rPr>
      </w:pPr>
      <w:r>
        <w:rPr>
          <w:rFonts w:hint="eastAsia"/>
          <w:lang w:eastAsia="ko-KR"/>
        </w:rPr>
        <w:t>filename.</w:t>
      </w:r>
      <w:r>
        <w:rPr>
          <w:lang w:eastAsia="ko-KR"/>
        </w:rPr>
        <w:t>obj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채운다</w:t>
      </w:r>
      <w:r>
        <w:rPr>
          <w:rFonts w:hint="eastAsia"/>
          <w:lang w:eastAsia="ko-KR"/>
        </w:rPr>
        <w:t>.</w:t>
      </w:r>
      <w:r w:rsidR="007162C2">
        <w:rPr>
          <w:lang w:eastAsia="ko-KR"/>
        </w:rPr>
        <w:t xml:space="preserve"> </w:t>
      </w:r>
    </w:p>
    <w:p w14:paraId="637BA19D" w14:textId="77777777" w:rsidR="009D78BE" w:rsidRPr="009D78BE" w:rsidRDefault="009D78BE" w:rsidP="009D78BE">
      <w:pPr>
        <w:rPr>
          <w:rFonts w:hint="eastAsia"/>
          <w:lang w:eastAsia="ko-KR"/>
        </w:rPr>
      </w:pPr>
    </w:p>
    <w:p w14:paraId="5EF49648" w14:textId="759E8737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isdotAsm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filename);</w:t>
      </w:r>
    </w:p>
    <w:p w14:paraId="5DB64117" w14:textId="4EDA55E3" w:rsidR="009D78BE" w:rsidRDefault="009D78BE" w:rsidP="009D78BE">
      <w:pPr>
        <w:rPr>
          <w:lang w:eastAsia="ko-KR"/>
        </w:rPr>
      </w:pP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확장자가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proofErr w:type="spellStart"/>
      <w:r>
        <w:rPr>
          <w:lang w:eastAsia="ko-KR"/>
        </w:rPr>
        <w:t>asm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  <w:r w:rsidR="007162C2">
        <w:rPr>
          <w:lang w:eastAsia="ko-KR"/>
        </w:rPr>
        <w:t xml:space="preserve"> </w:t>
      </w:r>
    </w:p>
    <w:p w14:paraId="54089A1D" w14:textId="77777777" w:rsidR="009D78BE" w:rsidRPr="009D78BE" w:rsidRDefault="009D78BE" w:rsidP="009D78BE">
      <w:pPr>
        <w:rPr>
          <w:rFonts w:hint="eastAsia"/>
          <w:lang w:eastAsia="ko-KR"/>
        </w:rPr>
      </w:pPr>
    </w:p>
    <w:p w14:paraId="68363D44" w14:textId="690D3D79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);</w:t>
      </w:r>
    </w:p>
    <w:p w14:paraId="3BFC3D39" w14:textId="7BE00F8D" w:rsidR="009D78BE" w:rsidRPr="009D78BE" w:rsidRDefault="009D78BE" w:rsidP="009D78BE">
      <w:pPr>
        <w:ind w:left="200" w:hangingChars="100" w:hanging="20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symbol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</w:t>
      </w:r>
      <w:r>
        <w:rPr>
          <w:rFonts w:hint="eastAsia"/>
          <w:lang w:eastAsia="ko-KR"/>
        </w:rPr>
        <w:t xml:space="preserve">ymbol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ymtab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03D9563D" w14:textId="5DC19852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add_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 xml:space="preserve">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, int LOCCTR);</w:t>
      </w:r>
    </w:p>
    <w:p w14:paraId="66FD649E" w14:textId="1084B2A5" w:rsidR="009D78BE" w:rsidRPr="009D78BE" w:rsidRDefault="009D78BE" w:rsidP="009D78B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pass 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 xml:space="preserve">abel 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loc counter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ymta</w:t>
      </w:r>
      <w:r>
        <w:rPr>
          <w:rFonts w:hint="eastAsia"/>
          <w:lang w:eastAsia="ko-KR"/>
        </w:rPr>
        <w:t>b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label</w:t>
      </w:r>
      <w:proofErr w:type="gramStart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43CE114A" w14:textId="4DC61A44" w:rsidR="00646EEA" w:rsidRDefault="00646EEA" w:rsidP="00646EEA">
      <w:pPr>
        <w:pStyle w:val="3"/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register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reg);</w:t>
      </w:r>
    </w:p>
    <w:p w14:paraId="43EA70A1" w14:textId="27E450BF" w:rsidR="009D78BE" w:rsidRPr="009D78BE" w:rsidRDefault="00B709C7" w:rsidP="009D78B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ic/</w:t>
      </w:r>
      <w:proofErr w:type="spellStart"/>
      <w:proofErr w:type="gramStart"/>
      <w:r>
        <w:rPr>
          <w:lang w:eastAsia="ko-KR"/>
        </w:rPr>
        <w:t>xe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>egister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number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 xml:space="preserve"> -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E9E478B" w14:textId="7CFA73F1" w:rsidR="009B1664" w:rsidRDefault="009B1664" w:rsidP="009B1664">
      <w:pPr>
        <w:pStyle w:val="3"/>
        <w:rPr>
          <w:lang w:eastAsia="ko-KR"/>
        </w:rPr>
      </w:pP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OpcodeNode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mnemonic)</w:t>
      </w:r>
      <w:r w:rsidR="00646EEA">
        <w:rPr>
          <w:lang w:eastAsia="ko-KR"/>
        </w:rPr>
        <w:t>;</w:t>
      </w:r>
    </w:p>
    <w:p w14:paraId="2F3EEC79" w14:textId="613090C2" w:rsidR="00B709C7" w:rsidRPr="00B709C7" w:rsidRDefault="00B709C7" w:rsidP="00B709C7">
      <w:pPr>
        <w:rPr>
          <w:rFonts w:hint="eastAsia"/>
          <w:lang w:eastAsia="ko-KR"/>
        </w:rPr>
      </w:pPr>
      <w:r>
        <w:rPr>
          <w:lang w:eastAsia="ko-KR"/>
        </w:rPr>
        <w:t>P</w:t>
      </w:r>
      <w:r>
        <w:rPr>
          <w:rFonts w:hint="eastAsia"/>
          <w:lang w:eastAsia="ko-KR"/>
        </w:rPr>
        <w:t>roj</w:t>
      </w:r>
      <w:proofErr w:type="gramStart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opcode hash table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mnemonic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 node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7E5F1A9" w14:textId="7C1ED5E6" w:rsidR="009B1664" w:rsidRPr="009B1664" w:rsidRDefault="009B1664" w:rsidP="009B1664">
      <w:pPr>
        <w:pStyle w:val="3"/>
        <w:rPr>
          <w:rFonts w:hint="eastAsia"/>
          <w:lang w:eastAsia="ko-KR"/>
        </w:rPr>
      </w:pPr>
      <w:proofErr w:type="spellStart"/>
      <w:r>
        <w:rPr>
          <w:lang w:eastAsia="ko-KR"/>
        </w:rPr>
        <w:lastRenderedPageBreak/>
        <w:t>free_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symbolNode</w:t>
      </w:r>
      <w:proofErr w:type="spellEnd"/>
      <w:r>
        <w:rPr>
          <w:lang w:eastAsia="ko-KR"/>
        </w:rPr>
        <w:t>* re</w:t>
      </w:r>
      <w:r>
        <w:rPr>
          <w:lang w:eastAsia="ko-KR"/>
        </w:rPr>
        <w:t>m</w:t>
      </w:r>
      <w:r>
        <w:rPr>
          <w:lang w:eastAsia="ko-KR"/>
        </w:rPr>
        <w:t>ove);</w:t>
      </w:r>
    </w:p>
    <w:p w14:paraId="4DB09479" w14:textId="0A3CD7B4" w:rsidR="00BF567D" w:rsidRDefault="00B709C7" w:rsidP="00BF567D">
      <w:pPr>
        <w:ind w:firstLineChars="50" w:firstLine="10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ymtab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free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CA679AE" w14:textId="77777777" w:rsidR="007162C2" w:rsidRPr="00EA3745" w:rsidRDefault="007162C2" w:rsidP="00EA3745">
      <w:pPr>
        <w:rPr>
          <w:rFonts w:hint="eastAsia"/>
          <w:lang w:eastAsia="ko-KR"/>
        </w:rPr>
      </w:pPr>
    </w:p>
    <w:p w14:paraId="07106DEB" w14:textId="77777777" w:rsidR="00CE7811" w:rsidRPr="00D6407C" w:rsidRDefault="00CE7811" w:rsidP="00D6407C">
      <w:pPr>
        <w:pStyle w:val="1"/>
        <w:rPr>
          <w:rFonts w:hint="eastAsia"/>
          <w:bCs/>
          <w:sz w:val="28"/>
          <w:lang w:eastAsia="ko-KR"/>
        </w:rPr>
      </w:pPr>
      <w:bookmarkStart w:id="5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14:paraId="1C5588CB" w14:textId="77777777" w:rsidR="003C0BF8" w:rsidRPr="00D6407C" w:rsidRDefault="00B37FAD" w:rsidP="00D6407C">
      <w:pPr>
        <w:pStyle w:val="2"/>
        <w:rPr>
          <w:rFonts w:hint="eastAsia"/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구조체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정의</w:t>
      </w:r>
    </w:p>
    <w:p w14:paraId="186DA4F9" w14:textId="38EAAC87" w:rsidR="0081327C" w:rsidRDefault="00B709C7" w:rsidP="0081327C">
      <w:pPr>
        <w:pStyle w:val="3"/>
        <w:rPr>
          <w:lang w:eastAsia="ko-KR"/>
        </w:rPr>
      </w:pPr>
      <w:r>
        <w:rPr>
          <w:lang w:eastAsia="ko-KR"/>
        </w:rPr>
        <w:t xml:space="preserve">Struct </w:t>
      </w:r>
      <w:r>
        <w:rPr>
          <w:lang w:eastAsia="ko-KR"/>
        </w:rPr>
        <w:t>_</w:t>
      </w:r>
      <w:proofErr w:type="spellStart"/>
      <w:r>
        <w:rPr>
          <w:rFonts w:hint="eastAsia"/>
          <w:lang w:eastAsia="ko-KR"/>
        </w:rPr>
        <w:t>L</w:t>
      </w:r>
      <w:r>
        <w:rPr>
          <w:lang w:eastAsia="ko-KR"/>
        </w:rPr>
        <w:t>stNode</w:t>
      </w:r>
      <w:proofErr w:type="spellEnd"/>
    </w:p>
    <w:p w14:paraId="543C6DF4" w14:textId="4D0D1177" w:rsidR="00B709C7" w:rsidRDefault="00B709C7" w:rsidP="00B709C7">
      <w:pPr>
        <w:rPr>
          <w:lang w:eastAsia="ko-KR"/>
        </w:rPr>
      </w:pPr>
      <w:r>
        <w:rPr>
          <w:lang w:eastAsia="ko-KR"/>
        </w:rPr>
        <w:t>typedef struct _</w:t>
      </w:r>
      <w:proofErr w:type="spellStart"/>
      <w:proofErr w:type="gramStart"/>
      <w:r>
        <w:rPr>
          <w:lang w:eastAsia="ko-KR"/>
        </w:rPr>
        <w:t>lstNode</w:t>
      </w:r>
      <w:proofErr w:type="spellEnd"/>
      <w:r>
        <w:rPr>
          <w:lang w:eastAsia="ko-KR"/>
        </w:rPr>
        <w:t>{</w:t>
      </w:r>
      <w:proofErr w:type="gramEnd"/>
    </w:p>
    <w:p w14:paraId="2D52FDDD" w14:textId="0963E54A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Loc_</w:t>
      </w:r>
      <w:proofErr w:type="gramStart"/>
      <w:r>
        <w:rPr>
          <w:lang w:eastAsia="ko-KR"/>
        </w:rPr>
        <w:t>counter</w:t>
      </w:r>
      <w:proofErr w:type="spellEnd"/>
      <w:r>
        <w:rPr>
          <w:lang w:eastAsia="ko-KR"/>
        </w:rPr>
        <w:t>;</w:t>
      </w:r>
      <w:proofErr w:type="gramEnd"/>
    </w:p>
    <w:p w14:paraId="5860004D" w14:textId="1BD443D6" w:rsidR="00B709C7" w:rsidRDefault="007162C2" w:rsidP="007162C2">
      <w:pPr>
        <w:numPr>
          <w:ilvl w:val="0"/>
          <w:numId w:val="22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ocation counter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63E1C10E" w14:textId="67010152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label_</w:t>
      </w:r>
      <w:proofErr w:type="gramStart"/>
      <w:r>
        <w:rPr>
          <w:lang w:eastAsia="ko-KR"/>
        </w:rPr>
        <w:t>flag</w:t>
      </w:r>
      <w:proofErr w:type="spellEnd"/>
      <w:r>
        <w:rPr>
          <w:lang w:eastAsia="ko-KR"/>
        </w:rPr>
        <w:t>;</w:t>
      </w:r>
      <w:proofErr w:type="gramEnd"/>
    </w:p>
    <w:p w14:paraId="2C9C87E6" w14:textId="7AD16DB8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label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66B811A5" w14:textId="0F242C4B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</w:t>
      </w:r>
      <w:proofErr w:type="spellStart"/>
      <w:proofErr w:type="gramStart"/>
      <w:r>
        <w:rPr>
          <w:lang w:eastAsia="ko-KR"/>
        </w:rPr>
        <w:t>Objcode</w:t>
      </w:r>
      <w:proofErr w:type="spellEnd"/>
      <w:r>
        <w:rPr>
          <w:lang w:eastAsia="ko-KR"/>
        </w:rPr>
        <w:t>;</w:t>
      </w:r>
      <w:proofErr w:type="gramEnd"/>
    </w:p>
    <w:p w14:paraId="79C3E706" w14:textId="5F41168E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O</w:t>
      </w:r>
      <w:r>
        <w:rPr>
          <w:lang w:eastAsia="ko-KR"/>
        </w:rPr>
        <w:t>b</w:t>
      </w:r>
      <w:r>
        <w:rPr>
          <w:rFonts w:hint="eastAsia"/>
          <w:lang w:eastAsia="ko-KR"/>
        </w:rPr>
        <w:t>j</w:t>
      </w:r>
      <w:r>
        <w:rPr>
          <w:lang w:eastAsia="ko-KR"/>
        </w:rPr>
        <w:t>code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E89E5CC" w14:textId="762185FE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printObjnum</w:t>
      </w:r>
      <w:proofErr w:type="spellEnd"/>
      <w:r>
        <w:rPr>
          <w:lang w:eastAsia="ko-KR"/>
        </w:rPr>
        <w:t>;</w:t>
      </w:r>
      <w:proofErr w:type="gramEnd"/>
    </w:p>
    <w:p w14:paraId="7F1E4646" w14:textId="71E01C4A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O</w:t>
      </w:r>
      <w:r>
        <w:rPr>
          <w:lang w:eastAsia="ko-KR"/>
        </w:rPr>
        <w:t>bj</w:t>
      </w:r>
      <w:r>
        <w:rPr>
          <w:rFonts w:hint="eastAsia"/>
          <w:lang w:eastAsia="ko-KR"/>
        </w:rPr>
        <w:t>c</w:t>
      </w:r>
      <w:r>
        <w:rPr>
          <w:lang w:eastAsia="ko-KR"/>
        </w:rPr>
        <w:t>ode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lang w:eastAsia="ko-KR"/>
        </w:rPr>
        <w:t xml:space="preserve"> format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  <w:r>
        <w:rPr>
          <w:rFonts w:hint="eastAsia"/>
          <w:lang w:eastAsia="ko-KR"/>
        </w:rPr>
        <w:t>.</w:t>
      </w:r>
    </w:p>
    <w:p w14:paraId="4B418A71" w14:textId="4DED60E9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line[</w:t>
      </w:r>
      <w:proofErr w:type="gramEnd"/>
      <w:r>
        <w:rPr>
          <w:lang w:eastAsia="ko-KR"/>
        </w:rPr>
        <w:t>100];</w:t>
      </w:r>
    </w:p>
    <w:p w14:paraId="26ABB352" w14:textId="0F1CBB1D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 xml:space="preserve">filename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2C68E7E5" w14:textId="6A273625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100];</w:t>
      </w:r>
    </w:p>
    <w:p w14:paraId="7D551795" w14:textId="4545B8AA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r>
        <w:rPr>
          <w:lang w:eastAsia="ko-KR"/>
        </w:rPr>
        <w:t xml:space="preserve">BTYE </w:t>
      </w:r>
      <w:r>
        <w:rPr>
          <w:rFonts w:hint="eastAsia"/>
          <w:lang w:eastAsia="ko-KR"/>
        </w:rPr>
        <w:t>x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h</w:t>
      </w:r>
      <w:r>
        <w:rPr>
          <w:lang w:eastAsia="ko-KR"/>
        </w:rPr>
        <w:t>ex</w:t>
      </w:r>
      <w:proofErr w:type="gramStart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에서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hex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string 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1DE9778F" w14:textId="3E36B145" w:rsidR="00B709C7" w:rsidRDefault="00B709C7" w:rsidP="00B709C7">
      <w:pPr>
        <w:rPr>
          <w:lang w:eastAsia="ko-KR"/>
        </w:rPr>
      </w:pPr>
      <w:proofErr w:type="gramStart"/>
      <w:r>
        <w:rPr>
          <w:lang w:eastAsia="ko-KR"/>
        </w:rPr>
        <w:t>}</w:t>
      </w:r>
      <w:proofErr w:type="spellStart"/>
      <w:r>
        <w:rPr>
          <w:lang w:eastAsia="ko-KR"/>
        </w:rPr>
        <w:t>lstNode</w:t>
      </w:r>
      <w:proofErr w:type="spellEnd"/>
      <w:proofErr w:type="gramEnd"/>
      <w:r>
        <w:rPr>
          <w:lang w:eastAsia="ko-KR"/>
        </w:rPr>
        <w:t>;</w:t>
      </w:r>
    </w:p>
    <w:p w14:paraId="533B6A80" w14:textId="77777777" w:rsidR="007162C2" w:rsidRPr="00B709C7" w:rsidRDefault="007162C2" w:rsidP="00B709C7">
      <w:pPr>
        <w:rPr>
          <w:rFonts w:hint="eastAsia"/>
          <w:lang w:eastAsia="ko-KR"/>
        </w:rPr>
      </w:pPr>
    </w:p>
    <w:p w14:paraId="415E9409" w14:textId="6500721C" w:rsidR="003C0BF8" w:rsidRPr="0081327C" w:rsidRDefault="00B709C7" w:rsidP="0081327C">
      <w:pPr>
        <w:pStyle w:val="3"/>
        <w:rPr>
          <w:rFonts w:hint="eastAsia"/>
          <w:i w:val="0"/>
          <w:szCs w:val="16"/>
          <w:lang w:eastAsia="ko-KR"/>
        </w:rPr>
      </w:pPr>
      <w:r>
        <w:rPr>
          <w:lang w:eastAsia="ko-KR"/>
        </w:rPr>
        <w:t xml:space="preserve">Struct </w:t>
      </w:r>
      <w:r>
        <w:rPr>
          <w:lang w:eastAsia="ko-KR"/>
        </w:rPr>
        <w:t>_</w:t>
      </w:r>
      <w:proofErr w:type="spellStart"/>
      <w:r>
        <w:rPr>
          <w:lang w:eastAsia="ko-KR"/>
        </w:rPr>
        <w:t>symtab</w:t>
      </w:r>
      <w:proofErr w:type="spellEnd"/>
    </w:p>
    <w:p w14:paraId="5C43461A" w14:textId="40B6CC9D" w:rsidR="00B709C7" w:rsidRDefault="00B709C7" w:rsidP="00B709C7">
      <w:pPr>
        <w:rPr>
          <w:lang w:eastAsia="ko-KR"/>
        </w:rPr>
      </w:pPr>
      <w:r>
        <w:rPr>
          <w:lang w:eastAsia="ko-KR"/>
        </w:rPr>
        <w:t>typedef struct _</w:t>
      </w:r>
      <w:proofErr w:type="spellStart"/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{</w:t>
      </w:r>
      <w:proofErr w:type="gramEnd"/>
    </w:p>
    <w:p w14:paraId="1BE54A5C" w14:textId="3FD48C89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Loc_</w:t>
      </w:r>
      <w:proofErr w:type="gramStart"/>
      <w:r>
        <w:rPr>
          <w:lang w:eastAsia="ko-KR"/>
        </w:rPr>
        <w:t>counter</w:t>
      </w:r>
      <w:proofErr w:type="spellEnd"/>
      <w:r>
        <w:rPr>
          <w:lang w:eastAsia="ko-KR"/>
        </w:rPr>
        <w:t>;</w:t>
      </w:r>
      <w:proofErr w:type="gramEnd"/>
    </w:p>
    <w:p w14:paraId="58204B05" w14:textId="1B94C526" w:rsidR="007162C2" w:rsidRDefault="007162C2" w:rsidP="007162C2">
      <w:pPr>
        <w:numPr>
          <w:ilvl w:val="0"/>
          <w:numId w:val="21"/>
        </w:numPr>
        <w:rPr>
          <w:rFonts w:hint="eastAsia"/>
          <w:lang w:eastAsia="ko-KR"/>
        </w:rPr>
      </w:pPr>
      <w:proofErr w:type="gramStart"/>
      <w:r>
        <w:rPr>
          <w:rFonts w:hint="eastAsia"/>
          <w:lang w:eastAsia="ko-KR"/>
        </w:rPr>
        <w:t xml:space="preserve">label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location counter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46626903" w14:textId="3CEECC7C" w:rsidR="00B709C7" w:rsidRDefault="00B709C7" w:rsidP="00B709C7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Label[</w:t>
      </w:r>
      <w:proofErr w:type="gramEnd"/>
      <w:r>
        <w:rPr>
          <w:lang w:eastAsia="ko-KR"/>
        </w:rPr>
        <w:t>50];</w:t>
      </w:r>
      <w:r w:rsidR="007162C2">
        <w:rPr>
          <w:lang w:eastAsia="ko-KR"/>
        </w:rPr>
        <w:t xml:space="preserve"> </w:t>
      </w:r>
    </w:p>
    <w:p w14:paraId="0D8473A7" w14:textId="58495DF0" w:rsidR="007162C2" w:rsidRDefault="007162C2" w:rsidP="007162C2">
      <w:pPr>
        <w:numPr>
          <w:ilvl w:val="0"/>
          <w:numId w:val="21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48637DC4" w14:textId="424E91DC" w:rsidR="00B709C7" w:rsidRDefault="00B709C7" w:rsidP="007162C2">
      <w:pPr>
        <w:ind w:firstLine="720"/>
        <w:rPr>
          <w:lang w:eastAsia="ko-KR"/>
        </w:rPr>
      </w:pPr>
      <w:r>
        <w:rPr>
          <w:lang w:eastAsia="ko-KR"/>
        </w:rPr>
        <w:t>struct _</w:t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* </w:t>
      </w:r>
      <w:proofErr w:type="gramStart"/>
      <w:r>
        <w:rPr>
          <w:lang w:eastAsia="ko-KR"/>
        </w:rPr>
        <w:t>link;</w:t>
      </w:r>
      <w:proofErr w:type="gramEnd"/>
    </w:p>
    <w:p w14:paraId="5B3E6C8D" w14:textId="2C616D6A" w:rsidR="007162C2" w:rsidRDefault="007162C2" w:rsidP="007162C2">
      <w:pPr>
        <w:numPr>
          <w:ilvl w:val="0"/>
          <w:numId w:val="21"/>
        </w:numPr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l</w:t>
      </w:r>
      <w:r>
        <w:rPr>
          <w:lang w:eastAsia="ko-KR"/>
        </w:rPr>
        <w:t>ink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node</w:t>
      </w:r>
    </w:p>
    <w:p w14:paraId="5C580CAA" w14:textId="2BDCB4B3" w:rsidR="00B709C7" w:rsidRDefault="00B709C7" w:rsidP="00B709C7">
      <w:pPr>
        <w:rPr>
          <w:rFonts w:hint="eastAsia"/>
          <w:lang w:eastAsia="ko-KR"/>
        </w:rPr>
      </w:pPr>
      <w:proofErr w:type="gramStart"/>
      <w:r>
        <w:rPr>
          <w:lang w:eastAsia="ko-KR"/>
        </w:rPr>
        <w:t>}</w:t>
      </w:r>
      <w:proofErr w:type="spellStart"/>
      <w:r>
        <w:rPr>
          <w:lang w:eastAsia="ko-KR"/>
        </w:rPr>
        <w:t>symbolNode</w:t>
      </w:r>
      <w:proofErr w:type="spellEnd"/>
      <w:proofErr w:type="gramEnd"/>
      <w:r>
        <w:rPr>
          <w:lang w:eastAsia="ko-KR"/>
        </w:rPr>
        <w:t>;</w:t>
      </w:r>
    </w:p>
    <w:p w14:paraId="0F21648C" w14:textId="77777777" w:rsidR="0081327C" w:rsidRDefault="0081327C" w:rsidP="0081327C">
      <w:pPr>
        <w:rPr>
          <w:lang w:eastAsia="ko-KR"/>
        </w:rPr>
      </w:pPr>
    </w:p>
    <w:p w14:paraId="0F1B1166" w14:textId="77777777" w:rsidR="0081327C" w:rsidRDefault="0081327C" w:rsidP="0081327C">
      <w:pPr>
        <w:rPr>
          <w:lang w:eastAsia="ko-KR"/>
        </w:rPr>
      </w:pPr>
    </w:p>
    <w:p w14:paraId="1C7734EC" w14:textId="77777777" w:rsidR="0081327C" w:rsidRDefault="0081327C" w:rsidP="0081327C">
      <w:pPr>
        <w:rPr>
          <w:lang w:eastAsia="ko-KR"/>
        </w:rPr>
      </w:pPr>
    </w:p>
    <w:p w14:paraId="2436046C" w14:textId="5B2BBD86" w:rsidR="0081327C" w:rsidRDefault="0081327C" w:rsidP="0081327C">
      <w:pPr>
        <w:rPr>
          <w:lang w:eastAsia="ko-KR"/>
        </w:rPr>
      </w:pPr>
    </w:p>
    <w:p w14:paraId="3812B32B" w14:textId="40704B44" w:rsidR="00BF567D" w:rsidRDefault="00BF567D" w:rsidP="0081327C">
      <w:pPr>
        <w:rPr>
          <w:lang w:eastAsia="ko-KR"/>
        </w:rPr>
      </w:pPr>
    </w:p>
    <w:p w14:paraId="2F0456F5" w14:textId="5488B405" w:rsidR="00BF567D" w:rsidRDefault="00BF567D" w:rsidP="0081327C">
      <w:pPr>
        <w:rPr>
          <w:lang w:eastAsia="ko-KR"/>
        </w:rPr>
      </w:pPr>
    </w:p>
    <w:p w14:paraId="1B6EF471" w14:textId="0AA4579D" w:rsidR="00BF567D" w:rsidRDefault="00BF567D" w:rsidP="0081327C">
      <w:pPr>
        <w:rPr>
          <w:lang w:eastAsia="ko-KR"/>
        </w:rPr>
      </w:pPr>
    </w:p>
    <w:p w14:paraId="5DC1DD3A" w14:textId="7150E6F0" w:rsidR="00BF567D" w:rsidRDefault="00BF567D" w:rsidP="0081327C">
      <w:pPr>
        <w:rPr>
          <w:lang w:eastAsia="ko-KR"/>
        </w:rPr>
      </w:pPr>
    </w:p>
    <w:p w14:paraId="47B88278" w14:textId="0C72040C" w:rsidR="00BF567D" w:rsidRDefault="00BF567D" w:rsidP="0081327C">
      <w:pPr>
        <w:rPr>
          <w:lang w:eastAsia="ko-KR"/>
        </w:rPr>
      </w:pPr>
    </w:p>
    <w:p w14:paraId="0D11FAA8" w14:textId="05C9BEA6" w:rsidR="00BF567D" w:rsidRDefault="00BF567D" w:rsidP="0081327C">
      <w:pPr>
        <w:rPr>
          <w:lang w:eastAsia="ko-KR"/>
        </w:rPr>
      </w:pPr>
    </w:p>
    <w:p w14:paraId="27A3A1F3" w14:textId="4B88B13B" w:rsidR="00BF567D" w:rsidRDefault="00BF567D" w:rsidP="0081327C">
      <w:pPr>
        <w:rPr>
          <w:lang w:eastAsia="ko-KR"/>
        </w:rPr>
      </w:pPr>
    </w:p>
    <w:p w14:paraId="560408FD" w14:textId="73D9A29B" w:rsidR="00BF567D" w:rsidRDefault="00BF567D" w:rsidP="0081327C">
      <w:pPr>
        <w:rPr>
          <w:lang w:eastAsia="ko-KR"/>
        </w:rPr>
      </w:pPr>
    </w:p>
    <w:p w14:paraId="7F400632" w14:textId="563AAFF6" w:rsidR="00BF567D" w:rsidRDefault="00BF567D" w:rsidP="0081327C">
      <w:pPr>
        <w:rPr>
          <w:lang w:eastAsia="ko-KR"/>
        </w:rPr>
      </w:pPr>
    </w:p>
    <w:p w14:paraId="247D5DB1" w14:textId="7880034C" w:rsidR="00BF567D" w:rsidRDefault="00BF567D" w:rsidP="0081327C">
      <w:pPr>
        <w:rPr>
          <w:lang w:eastAsia="ko-KR"/>
        </w:rPr>
      </w:pPr>
    </w:p>
    <w:p w14:paraId="620B7D0F" w14:textId="6DC98B6D" w:rsidR="00BF567D" w:rsidRDefault="00BF567D" w:rsidP="0081327C">
      <w:pPr>
        <w:rPr>
          <w:lang w:eastAsia="ko-KR"/>
        </w:rPr>
      </w:pPr>
    </w:p>
    <w:p w14:paraId="67F6D2C6" w14:textId="0300F1A4" w:rsidR="00BF567D" w:rsidRDefault="00BF567D" w:rsidP="0081327C">
      <w:pPr>
        <w:rPr>
          <w:lang w:eastAsia="ko-KR"/>
        </w:rPr>
      </w:pPr>
    </w:p>
    <w:p w14:paraId="559FE51A" w14:textId="77777777" w:rsidR="00BF567D" w:rsidRPr="0081327C" w:rsidRDefault="00BF567D" w:rsidP="0081327C">
      <w:pPr>
        <w:rPr>
          <w:rFonts w:hint="eastAsia"/>
          <w:lang w:eastAsia="ko-KR"/>
        </w:rPr>
      </w:pPr>
    </w:p>
    <w:p w14:paraId="47547009" w14:textId="77777777"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코드</w:t>
      </w:r>
    </w:p>
    <w:p w14:paraId="0D5AEA15" w14:textId="77777777" w:rsidR="0081327C" w:rsidRPr="0081327C" w:rsidRDefault="0081327C" w:rsidP="0081327C">
      <w:pPr>
        <w:rPr>
          <w:rFonts w:hint="eastAsia"/>
          <w:lang w:eastAsia="ko-KR"/>
        </w:rPr>
      </w:pPr>
    </w:p>
    <w:p w14:paraId="73D2CED0" w14:textId="4F65CA53" w:rsidR="0081327C" w:rsidRDefault="0081327C" w:rsidP="008132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20161565.h </w:t>
      </w:r>
    </w:p>
    <w:p w14:paraId="45B966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20161565 header file</w:t>
      </w:r>
    </w:p>
    <w:p w14:paraId="74ACE7C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stdio.h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&gt;</w:t>
      </w:r>
    </w:p>
    <w:p w14:paraId="2845C5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string.h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&gt;</w:t>
      </w:r>
    </w:p>
    <w:p w14:paraId="17C0DA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dirent.h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&gt;</w:t>
      </w:r>
    </w:p>
    <w:p w14:paraId="5C97BCB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stdlib.h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&gt;</w:t>
      </w:r>
    </w:p>
    <w:p w14:paraId="442EF6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sys/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stat.h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&gt;</w:t>
      </w:r>
    </w:p>
    <w:p w14:paraId="58A0F3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라이브러리</w:t>
      </w:r>
    </w:p>
    <w:p w14:paraId="31A021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#define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max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b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({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__typeof__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(a) _a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(a);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__typeof__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(b) _b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(b); _a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?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: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_b; })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타입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상관없이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a, b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중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큰값을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매크로</w:t>
      </w:r>
    </w:p>
    <w:p w14:paraId="672BA0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#define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min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b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({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__typeof__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(a) _a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(a);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__typeof__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(b) _b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(b); _a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?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: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_b; })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타입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상관없이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a, b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중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값을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매크로</w:t>
      </w:r>
    </w:p>
    <w:p w14:paraId="0FAED5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#define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MAX_MEMORY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1048576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</w:p>
    <w:p w14:paraId="4151741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매크로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</w:t>
      </w:r>
    </w:p>
    <w:p w14:paraId="6CDF30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typedef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history{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대한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history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struct</w:t>
      </w:r>
    </w:p>
    <w:p w14:paraId="49436E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num;</w:t>
      </w:r>
      <w:proofErr w:type="gramEnd"/>
    </w:p>
    <w:p w14:paraId="3AF47B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command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50410EC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history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6ADFB57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HISTORY;</w:t>
      </w:r>
      <w:proofErr w:type="gramEnd"/>
    </w:p>
    <w:p w14:paraId="234073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AA6C7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typedef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Opcode_hash_table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"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opcode.txt"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opcode, mnemonic, format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6B461F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7C25A1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format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4AAD2F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value;</w:t>
      </w:r>
      <w:proofErr w:type="gramEnd"/>
    </w:p>
    <w:p w14:paraId="710FA76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Opcode_hash_table</w:t>
      </w:r>
      <w:proofErr w:type="spell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963C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E8CFD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1F07B9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typedef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lstNode{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struct that store information for pass1</w:t>
      </w:r>
    </w:p>
    <w:p w14:paraId="21C1E2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Loc_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61FEE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1FA5E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D01F3C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printObjnum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EF101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7ED462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34C6180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lstNode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E93D43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84184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typedef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struct that store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symtab</w:t>
      </w:r>
      <w:proofErr w:type="spellEnd"/>
    </w:p>
    <w:p w14:paraId="047944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Loc_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51A0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458821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_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267D6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}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48B4F4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F6DCE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전역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변수</w:t>
      </w:r>
    </w:p>
    <w:p w14:paraId="128F78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MEMORY_IDX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dump command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수행할때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사용하는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unsigned char* memory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address </w:t>
      </w:r>
    </w:p>
    <w:p w14:paraId="250BA0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st_flag,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_address;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st_flag check .asm has"START", Starting_address = start loc counter.</w:t>
      </w:r>
    </w:p>
    <w:p w14:paraId="4A06E9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programName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program name</w:t>
      </w:r>
    </w:p>
    <w:p w14:paraId="063441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pLength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program length</w:t>
      </w:r>
    </w:p>
    <w:p w14:paraId="1DBAD6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BASE_line_idx, BASE_flag;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"BASE" line index and check if base </w:t>
      </w:r>
    </w:p>
    <w:p w14:paraId="23B5AD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BASE_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 base name;</w:t>
      </w:r>
    </w:p>
    <w:p w14:paraId="0BBC5E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check if end with "END"</w:t>
      </w:r>
    </w:p>
    <w:p w14:paraId="5491B0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file.asm line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idx</w:t>
      </w:r>
      <w:proofErr w:type="spellEnd"/>
    </w:p>
    <w:p w14:paraId="743DCC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Modify_idx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for modify</w:t>
      </w:r>
    </w:p>
    <w:p w14:paraId="01C988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modify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array for .obj modify</w:t>
      </w:r>
    </w:p>
    <w:p w14:paraId="2B7B14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전역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linked list</w:t>
      </w:r>
    </w:p>
    <w:p w14:paraId="2BC966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opTable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linked list</w:t>
      </w:r>
    </w:p>
    <w:p w14:paraId="686AE2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history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linked list</w:t>
      </w:r>
    </w:p>
    <w:p w14:paraId="678200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전역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struct array</w:t>
      </w:r>
    </w:p>
    <w:p w14:paraId="014FBC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struct array for pass1</w:t>
      </w:r>
    </w:p>
    <w:p w14:paraId="6AFCE8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symtab,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tmp_symtab;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linked list struct for store symtab</w:t>
      </w:r>
    </w:p>
    <w:p w14:paraId="037D0C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F571B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unsigned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memory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1MByte(16*65536)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가상의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메모리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공간</w:t>
      </w:r>
    </w:p>
    <w:p w14:paraId="7BCF38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main </w:t>
      </w:r>
    </w:p>
    <w:p w14:paraId="57C71F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init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Shell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환경을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구축하기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위해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전역변수의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동적할당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D040E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F9F3A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 handling</w:t>
      </w:r>
    </w:p>
    <w:p w14:paraId="4A875B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parse_input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parsed_tok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tokenize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45C30D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isvalid_char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character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66E983A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isvalid_input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띄고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있는지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76D42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trim_str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앞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공백을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삭제한다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5A5292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shell command</w:t>
      </w:r>
    </w:p>
    <w:p w14:paraId="4C2923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cmd_help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elp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 </w:t>
      </w:r>
    </w:p>
    <w:p w14:paraId="6140C7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cmd_dir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ir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D20BE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cmd_quit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q[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uit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C3ADAA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cmd_history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hi[story]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8E1F6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typeFilename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4FC700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input_command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push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06C08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B9E08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memory command</w:t>
      </w:r>
    </w:p>
    <w:p w14:paraId="28B79D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lastRenderedPageBreak/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cmd_dump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du[mp] [start, end]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72E13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cmd_edit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e[dit] address, value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DB48E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cmd_fill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f[ill] start, end, value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2B9DB1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cmd_reset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reset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F16E9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D14659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parameter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으로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start, end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hex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변환하여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28B50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valid_hexa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문자열이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16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진수의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띄고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있는지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5A8236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valid_startendRange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addr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en_addr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start, end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주소가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E6369E8" w14:textId="77777777" w:rsidR="007906AD" w:rsidRPr="007906AD" w:rsidRDefault="007906AD" w:rsidP="007906AD">
      <w:pPr>
        <w:widowControl/>
        <w:shd w:val="clear" w:color="auto" w:fill="212121"/>
        <w:spacing w:after="240"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6E2BF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table command</w:t>
      </w:r>
    </w:p>
    <w:p w14:paraId="43D1B4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Open_Opcode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"opcode.txt"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연다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5F078A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gen_Opcode_table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(Opcode_table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idx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Open_Opcode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opcode, mnemonic, format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scan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table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구성한다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F6448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54C2C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cmd_Opcode_mnemonic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mnemonic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564808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find_Opcode_mnemonic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cmd_Opcode_mneonic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mnemonic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table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있는지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479FE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print_Opcode_list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opcodelist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77214C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create_hashfunction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 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table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구성할때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쓰이는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hashfunction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538EDB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A7D469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assembly command </w:t>
      </w:r>
    </w:p>
    <w:p w14:paraId="230904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assembleFilename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cmd assemble </w:t>
      </w:r>
    </w:p>
    <w:p w14:paraId="2BF470A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cmd symbol</w:t>
      </w:r>
    </w:p>
    <w:p w14:paraId="5B927E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(FILE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process for pass1</w:t>
      </w:r>
    </w:p>
    <w:p w14:paraId="1DF89C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process for pass2</w:t>
      </w:r>
    </w:p>
    <w:p w14:paraId="65A5D1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isdotAsm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check if file extension end with ".asm"</w:t>
      </w:r>
    </w:p>
    <w:p w14:paraId="25743C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symTab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LOCCTR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 label and LOCCTR in symtab  </w:t>
      </w:r>
    </w:p>
    <w:p w14:paraId="7730CA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register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find register </w:t>
      </w:r>
    </w:p>
    <w:p w14:paraId="25DCA77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operand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find symbol</w:t>
      </w:r>
    </w:p>
    <w:p w14:paraId="1D115E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makeLstFile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write information at .lst file</w:t>
      </w:r>
    </w:p>
    <w:p w14:paraId="3E712D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makeObjFile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write information at .obj file</w:t>
      </w:r>
    </w:p>
    <w:p w14:paraId="16FC08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find opcode node </w:t>
      </w:r>
    </w:p>
    <w:p w14:paraId="5DCC1AE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remove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symbolnode</w:t>
      </w:r>
      <w:proofErr w:type="spellEnd"/>
    </w:p>
    <w:p w14:paraId="0F0FAD6B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795501B0" w14:textId="043D7E0B" w:rsidR="0081327C" w:rsidRDefault="0081327C" w:rsidP="008132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20161565.c </w:t>
      </w:r>
    </w:p>
    <w:p w14:paraId="4EBA11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533F52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F3C30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main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32A79B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F8BC0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SIC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/XE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환경에서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7F70BD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받은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앞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공백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제거한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string</w:t>
      </w:r>
    </w:p>
    <w:p w14:paraId="233276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history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history</w:t>
      </w:r>
    </w:p>
    <w:p w14:paraId="61E6B1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parsing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command, register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6A2316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command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parsing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된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input_tok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[0]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5F2860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parsing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문자열의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개수</w:t>
      </w:r>
    </w:p>
    <w:p w14:paraId="2AF8CD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 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관련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값을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맞게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작동되었는지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5E503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=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1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올바르게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작동</w:t>
      </w:r>
    </w:p>
    <w:p w14:paraId="5DC44D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=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0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올바르게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작동하지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못하여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내에서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error message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출력</w:t>
      </w:r>
    </w:p>
    <w:p w14:paraId="4EEC2D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= -1: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함수가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올바르게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작동하지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못하여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error message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출력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필요</w:t>
      </w:r>
    </w:p>
    <w:p w14:paraId="55AC41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init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hash table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생성하고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전역변수의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동적할당을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실행한다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4C515E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89855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72329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sicsim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&gt;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F9E7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fgets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(input_str,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,stdin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03911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686C529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1EA94D6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INPUT COMMAND LENGTH MUST BE LESS THAN 100.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00AA3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328E1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270FA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634A98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fgets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'\n'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까지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입력받음으로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마지막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인덱스에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값을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'\0'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변경</w:t>
      </w:r>
    </w:p>
    <w:p w14:paraId="3FD596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real_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input,trim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ltrim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rtrim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으로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복사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000C6F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  </w:t>
      </w:r>
    </w:p>
    <w:p w14:paraId="782019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026F48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fflush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(stdin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남아있는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buffer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비워준다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24D44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947CA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023F78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isvalid_input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stirng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형태일경우</w:t>
      </w:r>
      <w:proofErr w:type="spellEnd"/>
    </w:p>
    <w:p w14:paraId="580CD2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a invalid input. Check 'h[elp]'.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EEEFA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11F14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05C77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466B87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parse_input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str,input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tokenize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6381A2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5150EA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없거나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공백일경우</w:t>
      </w:r>
      <w:proofErr w:type="spellEnd"/>
    </w:p>
    <w:p w14:paraId="28353C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D585D4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1FE27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command,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첫번째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tokenize string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복사</w:t>
      </w:r>
    </w:p>
    <w:p w14:paraId="6E4FB5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2EC0A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help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h[elp]</w:t>
      </w:r>
    </w:p>
    <w:p w14:paraId="345785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cmd_help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C9845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</w:p>
    <w:p w14:paraId="189DE1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BED879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27866B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008EB1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130D5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9698C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14A14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dir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d[ir]</w:t>
      </w:r>
    </w:p>
    <w:p w14:paraId="3201F99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D04C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20B0B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CC1061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413AF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24DC5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C9491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AABFFD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3826B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q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quit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q[uit]</w:t>
      </w:r>
    </w:p>
    <w:p w14:paraId="0D66583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cmd_quit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A5255E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3B71D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2FFC8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9A953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FFA7C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778D67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hi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history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hi[story]</w:t>
      </w:r>
    </w:p>
    <w:p w14:paraId="06CFB4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real_input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9471D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835C1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1437F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58133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0892D9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du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dump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du[mp] [start, end]</w:t>
      </w:r>
    </w:p>
    <w:p w14:paraId="04A132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cmd_dump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7235A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262B0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F17FA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5F2E3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20364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72A29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783C7D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597228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edit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e[dit] start, end</w:t>
      </w:r>
    </w:p>
    <w:p w14:paraId="52148C8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cmd_edit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960F28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74643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8606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   </w:t>
      </w:r>
    </w:p>
    <w:p w14:paraId="19AFC9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7C67D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e[dit]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4B909A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9B558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D1EEB6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fill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f[ill] start, end, value</w:t>
      </w:r>
    </w:p>
    <w:p w14:paraId="1639B5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EF2A6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DF92F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B9E389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FED4B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D7731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0B831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55E3B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B1542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reset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reset</w:t>
      </w:r>
    </w:p>
    <w:p w14:paraId="099F40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cmd_reset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7D24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500D2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BA11B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E98FB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E0674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8BA54B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F512F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885CF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mnemonic</w:t>
      </w:r>
    </w:p>
    <w:p w14:paraId="007BDE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input_switch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cmd_Opcode_mnemonic(input_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B0C4F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25B29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E56C8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25D75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6846B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10B29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44365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8997E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opcodelist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opcodelist</w:t>
      </w:r>
    </w:p>
    <w:p w14:paraId="63A0356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print_Opcode_list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par_num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42DD6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D91D3B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E74BD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F8A0DB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E3CD8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F5C00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795A6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3152A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type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cmd_type</w:t>
      </w:r>
      <w:proofErr w:type="spellEnd"/>
    </w:p>
    <w:p w14:paraId="1DFEBB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cmd_typeFilename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07DA32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EE8363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D7537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4F10A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E25D4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C6308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E598D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C8678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assemble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cmd_assemble </w:t>
      </w:r>
    </w:p>
    <w:p w14:paraId="5DD936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input_switch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cmd_assembleFilename(input_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0FE14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E75EE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D4082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ED2D6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98A3D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769D17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19606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37D38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(command,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symbol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cmd_symbol</w:t>
      </w:r>
      <w:proofErr w:type="spellEnd"/>
    </w:p>
    <w:p w14:paraId="45F9E9F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cmd_symbol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tok,par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F91977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F6CE8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tmp_history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25430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08841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input_switch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6335D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option.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,real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BA407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EBEBA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0612B1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invalid command </w:t>
      </w:r>
    </w:p>
    <w:p w14:paraId="163C14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is invalid input. Check h[elp].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,tmp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_history)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9F175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F3B74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6FE28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F65CD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5F9287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36345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init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25C20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34CD5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 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초기화</w:t>
      </w:r>
    </w:p>
    <w:p w14:paraId="35B291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E7A5F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79C4A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opTable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(Opcode_table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malloc(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sizeof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(Opcode_table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opTable[20]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동적할당</w:t>
      </w:r>
    </w:p>
    <w:p w14:paraId="21EEDB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355E1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초기화</w:t>
      </w:r>
    </w:p>
    <w:p w14:paraId="70B607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125587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Open_Opcode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hash table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762EDAF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memory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unsigned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calloc(MAX_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MEMORY,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sizeof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unsigned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가상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메모리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동적할당</w:t>
      </w:r>
    </w:p>
    <w:p w14:paraId="7E9393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7E94E1D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init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assembly_command.c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30A98D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3A8A2A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774DC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pLength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93FC4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programName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E56EA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77FD0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D624A2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BASE_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EC2B0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gramEnd"/>
    </w:p>
    <w:p w14:paraId="2DFAEB0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E1770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Modify_idx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43F88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452CE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7B7FA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modify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82147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FC12D1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0EC27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EAE40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DE1A7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4D8B5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8C29A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CAC94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3D496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D9B77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30550FB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61919B4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4D2EAE27" w14:textId="189C49AD" w:rsidR="0081327C" w:rsidRDefault="0081327C" w:rsidP="008132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Input_handling.c</w:t>
      </w:r>
      <w:proofErr w:type="spellEnd"/>
      <w:r>
        <w:rPr>
          <w:bCs/>
          <w:sz w:val="24"/>
          <w:lang w:eastAsia="ko-KR"/>
        </w:rPr>
        <w:t xml:space="preserve"> </w:t>
      </w:r>
    </w:p>
    <w:p w14:paraId="786D0E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0AD7A6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E2BF4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parse_input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parsed_tok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tokenzie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4748AA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token;</w:t>
      </w:r>
      <w:proofErr w:type="gramEnd"/>
    </w:p>
    <w:p w14:paraId="49D24E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421BB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D15EC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(input,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,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'\t', ' ', ','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기준으로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tokenize</w:t>
      </w:r>
    </w:p>
    <w:p w14:paraId="0D0ED9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DC6E7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parsed_tok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[(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],token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2BADB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(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58F87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E3D5C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3037C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27C0D5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BCC28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isvalid_input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들어온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형태인지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522B77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8819A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F1CE6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flag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0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단독</w:t>
      </w:r>
    </w:p>
    <w:p w14:paraId="22C539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flag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1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+ ' 'or '\t'.. </w:t>
      </w:r>
    </w:p>
    <w:p w14:paraId="032FC65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flag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2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+ ' ' + arg..</w:t>
      </w:r>
    </w:p>
    <w:p w14:paraId="5AD90A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flag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3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+ ' ' +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+ ','..</w:t>
      </w:r>
    </w:p>
    <w:p w14:paraId="538770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flag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4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command + ' ' +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+ ' '..</w:t>
      </w:r>
    </w:p>
    <w:p w14:paraId="0DFDEC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616376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FD3429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input)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6AE79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E88D9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3048AF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isvalid_char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054814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4F015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command...</w:t>
      </w:r>
    </w:p>
    <w:p w14:paraId="198301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51D398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</w:p>
    <w:p w14:paraId="3D8BF6A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812E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FD6E8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12B074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669834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default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68DE69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791895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54F11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564B9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command"__"...</w:t>
      </w:r>
    </w:p>
    <w:p w14:paraId="242DB6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08CD72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4CAEDB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B348F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5A65F4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4578C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C410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default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65AC19B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6630C7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0E332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715A5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command__"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"...</w:t>
      </w:r>
    </w:p>
    <w:p w14:paraId="74727E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77DB2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5C2F30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95A40F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67B35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2FBC529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6B917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65D07F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C8B83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150A9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1E803CA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8A275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command__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","...</w:t>
      </w:r>
    </w:p>
    <w:p w14:paraId="4B9300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19874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30AC91A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5D52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022CD2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C8740B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CA93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595492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B251D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command__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"__"</w:t>
      </w:r>
    </w:p>
    <w:p w14:paraId="49F76A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char_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func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33CEA0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18F31F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20705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225F94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7D4A3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38A76A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1F6B3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05C45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EDEF4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A59B7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,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끝나는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3ED3D7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5FEE6B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58A7EC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D3654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isvalid_char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)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character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6843E7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0552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72E1C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EFFB5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c)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2ED289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character is 'a' ~ 'z' or 'A' ~'Z''</w:t>
      </w:r>
    </w:p>
    <w:p w14:paraId="4F3A595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C82DC9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c)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35643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character is '0' ~ '9'</w:t>
      </w:r>
    </w:p>
    <w:p w14:paraId="6F714E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8E9D2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character is space or tab</w:t>
      </w:r>
    </w:p>
    <w:p w14:paraId="6D2D83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character is comma</w:t>
      </w:r>
    </w:p>
    <w:p w14:paraId="06136E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28027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98507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7F72DE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4C77D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trim_str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string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앞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공백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제거</w:t>
      </w:r>
    </w:p>
    <w:p w14:paraId="2420BA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6AE84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01F4F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C29FE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trim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4218F3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25086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input;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</w:p>
    <w:p w14:paraId="7631C5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E8409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A6FD7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(input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F9C72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trim,input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FEE6CE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78D3FE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ltrim</w:t>
      </w:r>
      <w:proofErr w:type="spellEnd"/>
    </w:p>
    <w:p w14:paraId="77DA63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trim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trim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trim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10389E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260D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9F17D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74754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EC4AB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29E854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len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rtrim</w:t>
      </w:r>
      <w:proofErr w:type="spellEnd"/>
    </w:p>
    <w:p w14:paraId="5105B9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3B483E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trim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F34580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621159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E4581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B93F6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671841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input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trim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반환</w:t>
      </w:r>
    </w:p>
    <w:p w14:paraId="3BE5A5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416607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197FC1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EC32A7E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12DBF9B1" w14:textId="6BA9EA51" w:rsidR="0081327C" w:rsidRDefault="0081327C" w:rsidP="008132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shell_command.c</w:t>
      </w:r>
      <w:proofErr w:type="spellEnd"/>
      <w:r>
        <w:rPr>
          <w:bCs/>
          <w:sz w:val="24"/>
          <w:lang w:eastAsia="ko-KR"/>
        </w:rPr>
        <w:t xml:space="preserve"> </w:t>
      </w:r>
    </w:p>
    <w:p w14:paraId="1DD956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35D473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26A62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cmd_help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elp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648EE1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</w:p>
    <w:p w14:paraId="26E3FB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3278DA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F71B1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valid command</w:t>
      </w:r>
    </w:p>
    <w:p w14:paraId="77B0B5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elp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13103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d[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ir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6F01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q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uit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D972E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hi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[story]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BCEBF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du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mp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 [start, </w:t>
      </w:r>
      <w:proofErr w:type="gram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end]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591B6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dit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 address, value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2253F2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[ill] start, end, value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9F4AD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reset</w:t>
      </w:r>
      <w:proofErr w:type="spell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A9FF5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mnemonic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5A8CC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opcodelist</w:t>
      </w:r>
      <w:proofErr w:type="spell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7B725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assemble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filename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82A3AA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type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filename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71995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symbol</w:t>
      </w:r>
      <w:proofErr w:type="spell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B76FE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</w:p>
    <w:p w14:paraId="0F0A1B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11DBEF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D8BC2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cmd_dir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ir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5A11F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</w:p>
    <w:p w14:paraId="01473D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50891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4B6B7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B719B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DIR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cur_dir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B6368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dirent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dir_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FA87A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struct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stat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info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5F33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cur_dir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opendir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현재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directory open</w:t>
      </w:r>
    </w:p>
    <w:p w14:paraId="483958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B05D6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cur_dir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A1368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dir_name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readdir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cur_dir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5ABB3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%25s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dir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_name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d_name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7007A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85607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stat(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dir_name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d_name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file_info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76BAD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8EF7B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file_info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st_mode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S_IFMT){</w:t>
      </w:r>
    </w:p>
    <w:p w14:paraId="365861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S_IFREG: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일반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779013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6D5859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16073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S_IFDIR: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directory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인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1C4927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3D7C062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03EA2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33B46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%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414C52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BDD42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%=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247BCB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}</w:t>
      </w:r>
    </w:p>
    <w:p w14:paraId="25202EB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EAC378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   </w:t>
      </w:r>
    </w:p>
    <w:p w14:paraId="0FDC3B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ED2FE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현재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directory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어떤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file,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directroy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존재하지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않는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4F7584B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There is no files or directories in this directory.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A7214A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58F74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B7936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closedir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cur_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dir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directory close</w:t>
      </w:r>
    </w:p>
    <w:p w14:paraId="54325E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B4F6A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0C4C04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7119C5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39A79E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E6760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quit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EFC00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 linked list</w:t>
      </w:r>
    </w:p>
    <w:p w14:paraId="749B30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history, opcode hash Table</w:t>
      </w:r>
    </w:p>
    <w:p w14:paraId="009B55B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</w:p>
    <w:p w14:paraId="623470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CAC8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E70B70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529A2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HISTORY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pRemove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944C8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EBB97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DB4CD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C3AF6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pRemove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19A1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1B4E20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("%d\n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",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pRemove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-&gt;num);</w:t>
      </w:r>
    </w:p>
    <w:p w14:paraId="1F52EE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4B95B2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F14D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pRemove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C2CAC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8DD8D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linked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list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history free</w:t>
      </w:r>
    </w:p>
    <w:p w14:paraId="368980E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423C46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opcode_hash_table</w:t>
      </w:r>
      <w:proofErr w:type="spellEnd"/>
    </w:p>
    <w:p w14:paraId="7B31DD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31CF1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opFree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contents;</w:t>
      </w:r>
      <w:proofErr w:type="gramEnd"/>
    </w:p>
    <w:p w14:paraId="486D3C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21A92E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2758D1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contents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proofErr w:type="gramEnd"/>
    </w:p>
    <w:p w14:paraId="22B2C00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E7D1B5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contents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08DBF4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opFree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contents;</w:t>
      </w:r>
      <w:proofErr w:type="gramEnd"/>
    </w:p>
    <w:p w14:paraId="38F0D4C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contents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contents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1E93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opFree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20125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115E3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free(contents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FC0C9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1F160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linked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list :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hash table free</w:t>
      </w:r>
    </w:p>
    <w:p w14:paraId="54030F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free(memory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46E50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1MB memory free</w:t>
      </w:r>
    </w:p>
    <w:p w14:paraId="670923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4A3E28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7E3741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8D86B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cmd_history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[story]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11AC2F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5ADCD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</w:p>
    <w:p w14:paraId="479F3C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2DF80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35309C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hi[story]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또한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history linked list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73AAAA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754991C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HISTORY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269706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20A10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732C2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\t%-4d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num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command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14ADD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1B09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84A85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DEE3FB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0FBE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1F0EFE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D537E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typeFilename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7272E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520DFA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9320B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   </w:t>
      </w:r>
    </w:p>
    <w:p w14:paraId="0FF1E4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4DE86E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8D1EE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8A9AE9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filename,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09CF7E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fopen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filename,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0DF59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37C0B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8C4F0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Cannot find filename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in this directory.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,filename)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63A4E9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5E514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04C73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FF71B2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5D8E5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fgetc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CE1C8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CCAA8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print_ch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EOF){</w:t>
      </w:r>
    </w:p>
    <w:p w14:paraId="35AFB5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0C68E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C627B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%c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_ch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9292D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BBACAB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7FFCB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B1EE7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6BA22C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792F3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add_history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input_command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string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push</w:t>
      </w:r>
    </w:p>
    <w:p w14:paraId="6B8EF2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HISTORY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(HISTORY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malloc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sizeof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(HISTORY))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6058F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HISTORY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E561A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830DE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command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input_command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5C26C9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ECD941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FB7BE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707B3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D7FA4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4CD13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6E1C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D4188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history_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head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60D23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112266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FD47A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56994F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E85B5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A94D3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A7A07D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68C5E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320614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08F0EC6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1C06C7E1" w14:textId="120E7AE9" w:rsidR="0081327C" w:rsidRDefault="0081327C" w:rsidP="008132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memory_command.c</w:t>
      </w:r>
      <w:proofErr w:type="spellEnd"/>
      <w:r>
        <w:rPr>
          <w:bCs/>
          <w:sz w:val="24"/>
          <w:lang w:eastAsia="ko-KR"/>
        </w:rPr>
        <w:t xml:space="preserve"> </w:t>
      </w:r>
    </w:p>
    <w:p w14:paraId="4B9670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65750A8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#define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MIN_VALUE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32</w:t>
      </w:r>
    </w:p>
    <w:p w14:paraId="5620DB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#define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MAX_VALUE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126</w:t>
      </w:r>
    </w:p>
    <w:p w14:paraId="459148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194DE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cmd_dump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du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[mp] [start, end]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77270C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no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</w:t>
      </w:r>
      <w:proofErr w:type="spellEnd"/>
    </w:p>
    <w:p w14:paraId="301042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 only </w:t>
      </w:r>
    </w:p>
    <w:p w14:paraId="7ADEFE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start, end</w:t>
      </w:r>
    </w:p>
    <w:p w14:paraId="57CC9F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start,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end;</w:t>
      </w:r>
      <w:proofErr w:type="gramEnd"/>
    </w:p>
    <w:p w14:paraId="602087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MEMORY_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IDX;</w:t>
      </w:r>
      <w:proofErr w:type="gramEnd"/>
    </w:p>
    <w:p w14:paraId="5AED387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99BCC2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8F4B4D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ECB45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7472F9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0F912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7E480B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dump</w:t>
      </w:r>
    </w:p>
    <w:p w14:paraId="2CFF33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56302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MEMORY_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IDX;</w:t>
      </w:r>
      <w:proofErr w:type="gramEnd"/>
    </w:p>
    <w:p w14:paraId="526F68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min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0x9F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16FF9A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6D6D0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1914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F3F98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5CFD7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dump start</w:t>
      </w:r>
    </w:p>
    <w:p w14:paraId="617E75A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]);</w:t>
      </w:r>
    </w:p>
    <w:p w14:paraId="4B7514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min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0x9F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659815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67705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F0A36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5EA864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412D493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dump start, end</w:t>
      </w:r>
    </w:p>
    <w:p w14:paraId="015DFE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]);</w:t>
      </w:r>
    </w:p>
    <w:p w14:paraId="0DF647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]);</w:t>
      </w:r>
    </w:p>
    <w:p w14:paraId="3C1C4A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4721A8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7196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9BE9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059146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470DC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input start or end are out of range</w:t>
      </w:r>
    </w:p>
    <w:p w14:paraId="48BDA6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check input. start or end address is not hexamecimal number.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2EA328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453C3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C83E6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B2EAA7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valid_startendRange(start, end)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check both start and end address are valid format</w:t>
      </w:r>
    </w:p>
    <w:p w14:paraId="584F96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MEMORY_IDX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4D16C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86F69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53C5AF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77B63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i,j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3AF37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dump_start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 dump start line index </w:t>
      </w:r>
    </w:p>
    <w:p w14:paraId="13EF7A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dump_end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 dump end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line  index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654957A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number of print line</w:t>
      </w:r>
    </w:p>
    <w:p w14:paraId="49B5C7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DC23E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dump_end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dump_start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FD962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1B4F89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print_line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6B262B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dump_start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48121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%05X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8E865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67BDB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j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8B218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135D00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end){</w:t>
      </w:r>
    </w:p>
    <w:p w14:paraId="71D8A8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 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FC146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4BC15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4E83ED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%02X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j] 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63494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1A40E5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6BD47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66C41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j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21D9D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end){</w:t>
      </w:r>
    </w:p>
    <w:p w14:paraId="253C31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150F9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A908D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[line_idx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MIN_VALUE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[line_idx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MAX_VALUE){</w:t>
      </w:r>
    </w:p>
    <w:p w14:paraId="467F2B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7B56F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67C8D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133E29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line_idx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j])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2C5A57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36A51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20C851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FF86B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8539C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7AA03C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03F83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4F9277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parameter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parameter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16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진수로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변환하여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return</w:t>
      </w:r>
    </w:p>
    <w:p w14:paraId="4111F3A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hexToint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8BD708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valid_hexa(parameter)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character in parameter</w:t>
      </w:r>
    </w:p>
    <w:p w14:paraId="469419C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AAED7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08806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D7B1E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hexToint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parameter,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strTohex</w:t>
      </w:r>
      <w:proofErr w:type="spellEnd"/>
    </w:p>
    <w:p w14:paraId="5751D2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</w:p>
    <w:p w14:paraId="78F75A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hexToint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459211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2A5782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valid_hexa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 string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16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진수의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형태를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띄고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있는지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7A2872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check if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and end are right range</w:t>
      </w:r>
    </w:p>
    <w:p w14:paraId="7CBF4C0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1D4D3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(c)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CCC6E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9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))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9C75A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{</w:t>
      </w:r>
    </w:p>
    <w:p w14:paraId="6FF8FD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E2621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7E82D7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124183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C22A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13D921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valid_startendRange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st_addr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en_addr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 end address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valid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확인한다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BD3A6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 st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_addr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en_addr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address is too big </w:t>
      </w:r>
    </w:p>
    <w:p w14:paraId="51A1FB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start or end address is less than 0xFFFFF.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E3857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27EB29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196E5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4EEA59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st_addr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en_addr){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 address is bigger than end address</w:t>
      </w:r>
    </w:p>
    <w:p w14:paraId="52530F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end address must be greater than start address.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77F1C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28082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7191C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9568B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82121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A01AE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2D86F2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cmd_edit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[dit] address, value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D194C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address;</w:t>
      </w:r>
      <w:proofErr w:type="gramEnd"/>
    </w:p>
    <w:p w14:paraId="3E9A14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value;</w:t>
      </w:r>
      <w:proofErr w:type="gramEnd"/>
    </w:p>
    <w:p w14:paraId="381593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args</w:t>
      </w:r>
      <w:proofErr w:type="spellEnd"/>
    </w:p>
    <w:p w14:paraId="2ECDD4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9693D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57865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6D48AB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address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2D9FB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FA17E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18277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address or value is not hexamecimal number</w:t>
      </w:r>
    </w:p>
    <w:p w14:paraId="052DFF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Check input. Address or value is not hexadecimal number.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0BB20B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5E29E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1F2C6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9C69B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value is too big </w:t>
      </w:r>
    </w:p>
    <w:p w14:paraId="0359FD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Check input. Value must be less than 0xFF.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E681F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B8ECF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(address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address is too big</w:t>
      </w:r>
    </w:p>
    <w:p w14:paraId="60C85B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Check input. Address must be less than 0xFFFFF.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173A25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C27F7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(address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0xFFFFF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)){</w:t>
      </w:r>
    </w:p>
    <w:p w14:paraId="344F4BD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11E12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9A998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A401F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unsigned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cpy_val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value;</w:t>
      </w:r>
      <w:proofErr w:type="gramEnd"/>
    </w:p>
    <w:p w14:paraId="68F28B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BCD97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[address]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cpy_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93B61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6259E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7C2DE30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76AFF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cmd_fill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[ill] start, end, value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ED5AC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start,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 ,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value;</w:t>
      </w:r>
    </w:p>
    <w:p w14:paraId="564865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2762A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A3B51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0A67B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DD9C8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6DEA6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6B59F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0B0B7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67744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87F40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4DD13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Check input. Start, end address or value are not hexadecimal number.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034B1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8AA9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2866B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9DE3A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start, end range check</w:t>
      </w:r>
    </w:p>
    <w:p w14:paraId="0D8820F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valid_startendRange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start,end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A668A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D30B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D7E3A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value range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check;</w:t>
      </w:r>
      <w:proofErr w:type="gramEnd"/>
    </w:p>
    <w:p w14:paraId="4E9436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6FE6A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0xFF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939A3A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Value must be less than 0xFF.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34895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1297CEA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4DEE4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5E7AC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unsigned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cpy_val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value;</w:t>
      </w:r>
      <w:proofErr w:type="gramEnd"/>
    </w:p>
    <w:p w14:paraId="33DCA2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fill memory with value from start address to end address</w:t>
      </w:r>
    </w:p>
    <w:p w14:paraId="32413F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start;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0x01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C3225A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memcpy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memory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cpy_val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ADC4E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0AF85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18AD4D6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B7F8EA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7791ABB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cmd_reset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reset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2A7635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3E2A5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8FEF0D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769C2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F5A0E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MAX_MEMORY;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CEBAF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memory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0x00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8BD66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512A4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73144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281C55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08E00C1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4B2ECEA4" w14:textId="69D14570" w:rsidR="0081327C" w:rsidRDefault="0081327C" w:rsidP="0081327C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opcode_command.c</w:t>
      </w:r>
      <w:proofErr w:type="spellEnd"/>
      <w:r>
        <w:rPr>
          <w:bCs/>
          <w:sz w:val="24"/>
          <w:lang w:eastAsia="ko-KR"/>
        </w:rPr>
        <w:t xml:space="preserve"> </w:t>
      </w:r>
    </w:p>
    <w:p w14:paraId="035FA4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07308B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C5720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Open_Opcode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"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opcode.txt"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를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연다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657648A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5CD06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fopen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opcode.txt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</w:t>
      </w:r>
      <w:proofErr w:type="spell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open file "opcode.txt"</w:t>
      </w:r>
    </w:p>
    <w:p w14:paraId="2571F2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1F7CFD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can't read '"opcode.txt" </w:t>
      </w:r>
    </w:p>
    <w:p w14:paraId="1926BB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Cannot read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opcode.txt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file.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DE0CE8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File not exist or 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currpted</w:t>
      </w:r>
      <w:proofErr w:type="spellEnd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46027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E968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05BAE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opcode,idx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8538B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180A45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format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5D131E1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176C3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fscanf(fp,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opcode, mnemonic, format)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EOF){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"opcode.txt"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한줄씩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scan</w:t>
      </w:r>
    </w:p>
    <w:p w14:paraId="042A9F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Opcode_table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pNew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(Opcode_table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malloc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sizeof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(Opcode_table))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23942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create new node</w:t>
      </w:r>
    </w:p>
    <w:p w14:paraId="19BB7E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9014A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opcode;</w:t>
      </w:r>
      <w:proofErr w:type="gramEnd"/>
    </w:p>
    <w:p w14:paraId="5197BD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mnemonic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53F63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format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BE817E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01EA50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create_hashfunction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(mnemonic)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mnemonic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hash function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</w:p>
    <w:p w14:paraId="150D55E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3BA5DA6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gen_Opcode_table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pNew,idx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hash table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구성</w:t>
      </w:r>
    </w:p>
    <w:p w14:paraId="64B7D36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B3686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close "opcode.txt"</w:t>
      </w:r>
    </w:p>
    <w:p w14:paraId="75CC82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41BB6D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E6EE2F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create_hashfunction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mnemonic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hasg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</w:p>
    <w:p w14:paraId="0F0664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add all character in mnemonic string</w:t>
      </w:r>
    </w:p>
    <w:p w14:paraId="034811C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return mod this by 20 </w:t>
      </w:r>
    </w:p>
    <w:p w14:paraId="7EDFBB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hash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,i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82E58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4F5A5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(mnemonic)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EC996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hash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proofErr w:type="gramEnd"/>
    </w:p>
    <w:p w14:paraId="46A072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45031F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39A15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hash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%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93D1B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86459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2CC152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gen_Opcode_table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(Opcode_table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idx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hash table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구성한다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0F7B80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hash function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해당하는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index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opcode,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mneminic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0FF18F7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119ED3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1AAE7C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2EAF75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B1FB1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9E2AC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58005AF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0AF16A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proofErr w:type="gramEnd"/>
    </w:p>
    <w:p w14:paraId="78055C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0BBD9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18EF7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4A819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FDB5A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3CD03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10C30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6B9AA3C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</w:t>
      </w:r>
    </w:p>
    <w:p w14:paraId="2688F39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cmd_Opcode_mnemonic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mnemonic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6EF59EA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input start with "opcode" and next input is mnemonic</w:t>
      </w:r>
    </w:p>
    <w:p w14:paraId="5FD357D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find mnemonic in opTable and if mnemonic exist, print matchde opcode.</w:t>
      </w:r>
    </w:p>
    <w:p w14:paraId="49DE76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768634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flag;</w:t>
      </w:r>
      <w:proofErr w:type="gramEnd"/>
    </w:p>
    <w:p w14:paraId="15A92A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args</w:t>
      </w:r>
      <w:proofErr w:type="spellEnd"/>
    </w:p>
    <w:p w14:paraId="15C14F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402D8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C49CEB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68B7C7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mnemonic,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033FB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find_Opcode_mnemonic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(mnemonic)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mnemonic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일치하는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return</w:t>
      </w:r>
    </w:p>
    <w:p w14:paraId="3542CA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E546C7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 flag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7D295F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is not exist in Opcode table.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4D09C3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205E8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7B981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02A86F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12B9F2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28FBD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F5EE0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55D6CB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C58C8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find_Opcode_mnemonic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hash table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mnemonic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일치하는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return </w:t>
      </w:r>
    </w:p>
    <w:p w14:paraId="650980C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find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Opcode_mnemonic</w:t>
      </w:r>
      <w:proofErr w:type="spellEnd"/>
    </w:p>
    <w:p w14:paraId="389E12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find input mnemonic in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Opcode_hash_table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return 0.</w:t>
      </w:r>
    </w:p>
    <w:p w14:paraId="233312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not print caution message and return 1.</w:t>
      </w:r>
    </w:p>
    <w:p w14:paraId="795A03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D38E2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569D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7E5E0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8E8C2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7477ECA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7BE6B5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F294D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mnemonic)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0E9AF0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 is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90ABF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C4ED0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6B3B61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75DCE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74C8C4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52DB3B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input mnemonic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can not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found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5554DE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3D89A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17AFF1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print_Opcode_list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opcodelist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명령어를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처리한다</w:t>
      </w:r>
    </w:p>
    <w:p w14:paraId="53BE15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opTable</w:t>
      </w:r>
      <w:proofErr w:type="spellEnd"/>
    </w:p>
    <w:p w14:paraId="3E5CC9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hash table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없는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경우</w:t>
      </w:r>
    </w:p>
    <w:p w14:paraId="08ACB1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Opcode list not exist. Check your file.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4155F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303DA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5E4D6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invalid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args</w:t>
      </w:r>
      <w:proofErr w:type="spellEnd"/>
    </w:p>
    <w:p w14:paraId="1701EC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FCF8F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8BAA72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BABD6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A5815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038CBE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proofErr w:type="gramEnd"/>
    </w:p>
    <w:p w14:paraId="5DF265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%2d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73D4A9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</w:p>
    <w:p w14:paraId="4562F7E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CDB8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F2367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C4DBA5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CF31E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 -&gt;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5DF849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AEE42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18ABF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pMove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2EF50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1EF7E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BDAFC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};</w:t>
      </w:r>
    </w:p>
    <w:p w14:paraId="1B16866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C61CB22" w14:textId="77777777" w:rsidR="007906AD" w:rsidRPr="007906AD" w:rsidRDefault="007906AD" w:rsidP="007906AD">
      <w:pPr>
        <w:rPr>
          <w:rFonts w:hint="eastAsia"/>
          <w:lang w:eastAsia="ko-KR"/>
        </w:rPr>
      </w:pPr>
    </w:p>
    <w:p w14:paraId="5DBA437E" w14:textId="77777777" w:rsidR="006070F7" w:rsidRDefault="006070F7" w:rsidP="006070F7">
      <w:pPr>
        <w:rPr>
          <w:rFonts w:hint="eastAsia"/>
          <w:lang w:eastAsia="ko-KR"/>
        </w:rPr>
      </w:pPr>
    </w:p>
    <w:p w14:paraId="78983C5A" w14:textId="096B0FB8" w:rsidR="007906AD" w:rsidRDefault="007906AD" w:rsidP="007906AD">
      <w:pPr>
        <w:pStyle w:val="2"/>
        <w:rPr>
          <w:bCs/>
          <w:sz w:val="24"/>
          <w:lang w:eastAsia="ko-KR"/>
        </w:rPr>
      </w:pPr>
      <w:proofErr w:type="spellStart"/>
      <w:r>
        <w:rPr>
          <w:rFonts w:hint="eastAsia"/>
          <w:bCs/>
          <w:sz w:val="24"/>
          <w:lang w:eastAsia="ko-KR"/>
        </w:rPr>
        <w:t>a</w:t>
      </w:r>
      <w:r>
        <w:rPr>
          <w:bCs/>
          <w:sz w:val="24"/>
          <w:lang w:eastAsia="ko-KR"/>
        </w:rPr>
        <w:t>ssembly_command.c</w:t>
      </w:r>
      <w:proofErr w:type="spellEnd"/>
      <w:r>
        <w:rPr>
          <w:bCs/>
          <w:sz w:val="24"/>
          <w:lang w:eastAsia="ko-KR"/>
        </w:rPr>
        <w:t xml:space="preserve"> </w:t>
      </w:r>
    </w:p>
    <w:p w14:paraId="6D1F24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#include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20161565.h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</w:p>
    <w:p w14:paraId="5ECADDB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7A885E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process for pass1</w:t>
      </w:r>
    </w:p>
    <w:p w14:paraId="0724DEC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 tokenize file line </w:t>
      </w:r>
    </w:p>
    <w:p w14:paraId="2C8280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one_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file line string</w:t>
      </w:r>
    </w:p>
    <w:p w14:paraId="25769E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token;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token string</w:t>
      </w:r>
    </w:p>
    <w:p w14:paraId="52B14E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number of tokenize string</w:t>
      </w:r>
    </w:p>
    <w:p w14:paraId="770FEDB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Location counter</w:t>
      </w:r>
    </w:p>
    <w:p w14:paraId="391F13C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check if line have label</w:t>
      </w:r>
    </w:p>
    <w:p w14:paraId="784720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BC5DC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fgets(one_line,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asm_file)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read one line in asm ifle </w:t>
      </w:r>
    </w:p>
    <w:p w14:paraId="50A2C5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</w:t>
      </w:r>
    </w:p>
    <w:p w14:paraId="0F8D2AA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one_line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enter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입력제외</w:t>
      </w:r>
    </w:p>
    <w:p w14:paraId="35A9A5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one_line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one_line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3A3E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line,one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D8AD9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2C845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one_line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81FD6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parsing</w:t>
      </w:r>
    </w:p>
    <w:p w14:paraId="287EA95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E3358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2E1B2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798C4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 token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B902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68FB8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29AB8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4975D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0DD98DF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all blank</w:t>
      </w:r>
    </w:p>
    <w:p w14:paraId="6E2934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DBE83F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0DA02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6AF60F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128C5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3437D3B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CC1A8F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0C7CAA6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one_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]){</w:t>
      </w:r>
    </w:p>
    <w:p w14:paraId="25A22F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주석</w:t>
      </w:r>
    </w:p>
    <w:p w14:paraId="5A1735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763CC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A9A87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543486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no label</w:t>
      </w:r>
    </w:p>
    <w:p w14:paraId="313CE9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8CD8D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0B574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C3561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default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has label </w:t>
      </w:r>
    </w:p>
    <w:p w14:paraId="06F864D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241EB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6045F5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CAD66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08F8A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주석</w:t>
      </w:r>
    </w:p>
    <w:p w14:paraId="7DCF97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FED57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F36DF5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72420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00FB6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5D1AD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if have label, store in symtab</w:t>
      </w:r>
    </w:p>
    <w:p w14:paraId="37F9AE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add_symTab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asm_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tok,asmToken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,LOCCTR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0B52F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1E9EA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duplicate symbol.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lst_idx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5E471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7E84C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5CB1B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assembly directive </w:t>
      </w:r>
    </w:p>
    <w:p w14:paraId="6BF71A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"START"</w:t>
      </w:r>
    </w:p>
    <w:p w14:paraId="01D02B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first line</w:t>
      </w:r>
    </w:p>
    <w:p w14:paraId="2A1D97E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((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[label_flag],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START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OPCODE"START" </w:t>
      </w:r>
    </w:p>
    <w:p w14:paraId="4C5A884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Starting_address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atoi(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[label_flag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82B4E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07EF3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15C9B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8C474A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programName,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3BBF7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0EB78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8A3AE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A5A0E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BF111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"START"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미존재시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Starting address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0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후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LOCCTR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Starting address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</w:t>
      </w:r>
    </w:p>
    <w:p w14:paraId="5A32BC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7A27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455C4B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79690A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4DD533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"BASE"</w:t>
      </w:r>
    </w:p>
    <w:p w14:paraId="073372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BASE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5BB256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3AED7C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599D4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974445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C6F31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BASE_name,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[label_flag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0D357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6DC4C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"BYTE"</w:t>
      </w:r>
    </w:p>
    <w:p w14:paraId="1C6652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BYTE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1C71058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LOCCTR;</w:t>
      </w:r>
    </w:p>
    <w:p w14:paraId="36EE01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3CBF0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21D298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[label_flag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72E74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C458E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536D7E3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[label_flag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A90D5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[label_flag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 , ','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제외</w:t>
      </w:r>
    </w:p>
    <w:p w14:paraId="114B68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14E8BF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}</w:t>
      </w:r>
    </w:p>
    <w:p w14:paraId="40187DD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"WORD"</w:t>
      </w:r>
    </w:p>
    <w:p w14:paraId="06A022D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WORD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4864FFA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LOCCTR;</w:t>
      </w:r>
    </w:p>
    <w:p w14:paraId="65B14F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E4243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2F32B2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6F025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05CAF43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"RESB"</w:t>
      </w:r>
    </w:p>
    <w:p w14:paraId="560893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RESB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216A4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LOCCTR;</w:t>
      </w:r>
    </w:p>
    <w:p w14:paraId="59ACBDC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2F88E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atoi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48DE13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720603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RESW</w:t>
      </w:r>
    </w:p>
    <w:p w14:paraId="6BCF7C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RESW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11F173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LOCCTR;</w:t>
      </w:r>
    </w:p>
    <w:p w14:paraId="76DEF2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21793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3D835F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atoi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3E4906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   </w:t>
      </w:r>
    </w:p>
    <w:p w14:paraId="2285D5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END</w:t>
      </w:r>
    </w:p>
    <w:p w14:paraId="0354E9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END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B8432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98DAB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AE7ED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0E8402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952EA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pLength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CFC39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34511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BE49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0E06407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mnemonic</w:t>
      </w:r>
    </w:p>
    <w:p w14:paraId="20E2B6B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3487925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500719D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ext_flag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76D99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format;</w:t>
      </w:r>
      <w:proofErr w:type="gramEnd"/>
    </w:p>
    <w:p w14:paraId="598769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extended mode</w:t>
      </w:r>
    </w:p>
    <w:p w14:paraId="3AD5EBB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ext_flag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C0BD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opcd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C2243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98303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opcd,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label_flag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22DD6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238FB46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find_OpcodeNode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opcd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B09C6E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120C8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opFind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cannot find opcode mnemonic in opcode hash table</w:t>
      </w:r>
    </w:p>
    <w:p w14:paraId="01B92AB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error message</w:t>
      </w:r>
    </w:p>
    <w:p w14:paraId="37A7D8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Invalid opcode mnemonic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lst_idx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[label_flag])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D19B3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E0D57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0DF90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BBAE0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LOCCTR;</w:t>
      </w:r>
    </w:p>
    <w:p w14:paraId="6B37DB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       </w:t>
      </w:r>
    </w:p>
    <w:p w14:paraId="58E1DE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format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opFind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[ext_flag]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0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C2B67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node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저장된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정보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-&gt;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lstNode</w:t>
      </w:r>
      <w:proofErr w:type="spellEnd"/>
    </w:p>
    <w:p w14:paraId="582CC9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LOCCTR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format;</w:t>
      </w:r>
      <w:proofErr w:type="gramEnd"/>
    </w:p>
    <w:p w14:paraId="492AA2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039BEA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0F90F6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74F07E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DEF78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6F052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CA72D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648258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77C1D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pass2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(){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process for pass2</w:t>
      </w:r>
    </w:p>
    <w:p w14:paraId="6F76D3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number of tokenize string</w:t>
      </w:r>
    </w:p>
    <w:p w14:paraId="3C9DE0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 tokenize string </w:t>
      </w:r>
    </w:p>
    <w:p w14:paraId="0FACE0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 temp string </w:t>
      </w:r>
    </w:p>
    <w:p w14:paraId="7623FE4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string</w:t>
      </w:r>
    </w:p>
    <w:p w14:paraId="5DDE830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OPERAND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OPERAND string</w:t>
      </w:r>
    </w:p>
    <w:p w14:paraId="3C561F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token;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tokenize  string</w:t>
      </w:r>
      <w:proofErr w:type="gramEnd"/>
    </w:p>
    <w:p w14:paraId="4EF313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E33F8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index</w:t>
      </w:r>
    </w:p>
    <w:p w14:paraId="0ADF541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 ,i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x, b, p, e, opHex1,opHex2,disp;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bit n,i,x,b.p,e and opHex1,2 for store opcode ,and disp address</w:t>
      </w:r>
    </w:p>
    <w:p w14:paraId="34A998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for symbol label</w:t>
      </w:r>
    </w:p>
    <w:p w14:paraId="693900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Cal_ObjCode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calculated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objccode</w:t>
      </w:r>
      <w:proofErr w:type="spellEnd"/>
    </w:p>
    <w:p w14:paraId="4AE1B42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bits</w:t>
      </w:r>
    </w:p>
    <w:p w14:paraId="4FC864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5C46E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BDA67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dosen't need to calculate objcode</w:t>
      </w:r>
    </w:p>
    <w:p w14:paraId="34C009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63113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3BC87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init</w:t>
      </w:r>
      <w:proofErr w:type="spellEnd"/>
    </w:p>
    <w:p w14:paraId="52A20A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p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opHex1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opHex2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D76B2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DBB9BF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line,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15C54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2E1B50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tokenize string</w:t>
      </w:r>
    </w:p>
    <w:p w14:paraId="68E2F3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5B5BA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7CAFD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164FF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 token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AB9A4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EDB02D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30A00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1B9609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0FBA33B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k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k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;k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init2</w:t>
      </w:r>
    </w:p>
    <w:p w14:paraId="755E4D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][k]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CFB1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3C9A2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976D4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EBAB12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BYTE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byte</w:t>
      </w:r>
    </w:p>
    <w:p w14:paraId="0B2A63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74392DB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store char</w:t>
      </w:r>
    </w:p>
    <w:p w14:paraId="509CF45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055B2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29C62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k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;k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;k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47806C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256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BA8AF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[k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  <w:proofErr w:type="gramEnd"/>
    </w:p>
    <w:p w14:paraId="015BC5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38C2BC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1B32A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171BE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[idx_label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X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 hex</w:t>
      </w:r>
    </w:p>
    <w:p w14:paraId="339B6F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D02A6A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9BFCC2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strtoHex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E06CC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,tmp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5EDB0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A8F2D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1DE59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Wrong Hexnumber.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A1BD5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68E2CE5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013631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wrong operand</w:t>
      </w:r>
    </w:p>
    <w:p w14:paraId="62CCF74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Wrong byte operand.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C37C9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34735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DEB3E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4BD0F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WORD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word</w:t>
      </w:r>
    </w:p>
    <w:p w14:paraId="741122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atoi(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054DB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27BDB6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49CE5A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RESB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resb</w:t>
      </w:r>
      <w:proofErr w:type="spellEnd"/>
    </w:p>
    <w:p w14:paraId="5223B6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F1D1D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AF319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RESW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resw</w:t>
      </w:r>
      <w:proofErr w:type="spellEnd"/>
    </w:p>
    <w:p w14:paraId="3B1A01A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FBD6A5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0A622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108032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format_idx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10D23B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102116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extend mode</w:t>
      </w:r>
    </w:p>
    <w:p w14:paraId="6055E0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97F76A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9F8D5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A2D90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311CB9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60327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321C9D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0EC2DB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format_idx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471C2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B4370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OpcodeNode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OPCODE)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53ECC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353F6A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opHex1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CD861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opHex2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%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42C53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38797A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format_idx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1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3D13B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format 1</w:t>
      </w:r>
    </w:p>
    <w:p w14:paraId="6CE598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F2342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6C25A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              </w:t>
      </w:r>
    </w:p>
    <w:p w14:paraId="2925A77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4960A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[format_idx]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2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B0C40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format 2</w:t>
      </w:r>
    </w:p>
    <w:p w14:paraId="100CCB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find_register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5F275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18E974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Cannot find register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64F6F9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78CF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05ABB5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Cal_ObjCode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(tmpValue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274BE9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find_register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64FF3B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445FF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Cannot find register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C6DCF1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BAF416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1D6D23B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Cal_ObjCode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tmpValue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EFF59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51D3F0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Cal_ObjCode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E0831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B5593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2CF651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[format_idx]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opcode_format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[format_idx]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4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)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</w:p>
    <w:p w14:paraId="0098F3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format 3 or 4</w:t>
      </w:r>
    </w:p>
    <w:p w14:paraId="06C42B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idx_label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EB799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@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indirec addressing</w:t>
      </w:r>
    </w:p>
    <w:p w14:paraId="5477B4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F5064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A19BD0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OPERAND,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8758BA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007ABA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#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immediate addressing</w:t>
      </w:r>
    </w:p>
    <w:p w14:paraId="7F5ACC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95BEE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6D4C6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OPERAND,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BDB457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4605D4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simple addressing</w:t>
      </w:r>
    </w:p>
    <w:p w14:paraId="68ACA7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        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2A34DF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DF3D75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OPERAND,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[idx_label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E9955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3B7256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C7923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asmToken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idx_label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if number of operand is 2 </w:t>
      </w:r>
    </w:p>
    <w:p w14:paraId="3E4D4F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6ED7A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4F82ED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</w:p>
    <w:p w14:paraId="6CEAB4D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OPERAND)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329236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C400B5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error message</w:t>
      </w:r>
    </w:p>
    <w:p w14:paraId="200022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atoi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OPERAND)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038C9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OPERAND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cannot find symbol</w:t>
      </w:r>
    </w:p>
    <w:p w14:paraId="5D97A33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Symbol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dosen't exist.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,OPERAND)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D5C91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34B86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}</w:t>
      </w:r>
    </w:p>
    <w:p w14:paraId="03740BD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stored symbol LOCCTR out of range </w:t>
      </w:r>
    </w:p>
    <w:p w14:paraId="15F6C5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4096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format 3</w:t>
      </w:r>
    </w:p>
    <w:p w14:paraId="370BFE6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Displacement out of range.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22C56F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119F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}</w:t>
      </w:r>
    </w:p>
    <w:p w14:paraId="7132BD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1048576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format 4</w:t>
      </w:r>
    </w:p>
    <w:p w14:paraId="4290E1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Displacement out of range.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B206BB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5D21BE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}</w:t>
      </w:r>
    </w:p>
    <w:p w14:paraId="588582D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14F9AA6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90C118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PC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address_loc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F08700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2048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PC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PC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2047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PC relative</w:t>
      </w:r>
    </w:p>
    <w:p w14:paraId="31BDD70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p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AEE89A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C236CF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PC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4096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616FF8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PC;</w:t>
      </w:r>
      <w:proofErr w:type="gramEnd"/>
    </w:p>
    <w:p w14:paraId="7B562E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}</w:t>
      </w:r>
    </w:p>
    <w:p w14:paraId="34427E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75EA90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PC;</w:t>
      </w:r>
      <w:proofErr w:type="gramEnd"/>
    </w:p>
    <w:p w14:paraId="42AF33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}</w:t>
      </w:r>
    </w:p>
    <w:p w14:paraId="566587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}</w:t>
      </w:r>
    </w:p>
    <w:p w14:paraId="100132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base relative</w:t>
      </w:r>
    </w:p>
    <w:p w14:paraId="18F4A9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0B8D1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F31D3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BASE_LOC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BASE_name)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5925F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BASE_LOC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B6A62E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Wrong Base name.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B61D8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3C5B9A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}</w:t>
      </w:r>
    </w:p>
    <w:p w14:paraId="137055C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BASE_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LOC;</w:t>
      </w:r>
      <w:proofErr w:type="gramEnd"/>
    </w:p>
    <w:p w14:paraId="57983E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}</w:t>
      </w:r>
    </w:p>
    <w:p w14:paraId="06B3502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no "BASE" OPCODE</w:t>
      </w:r>
    </w:p>
    <w:p w14:paraId="281605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</w:p>
    <w:p w14:paraId="6FCEFE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}</w:t>
      </w:r>
    </w:p>
    <w:p w14:paraId="730394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&amp;&amp;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4095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B54C6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Line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%3d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: Address out of range.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E4E9F2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93D09A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    }</w:t>
      </w:r>
    </w:p>
    <w:p w14:paraId="55A89ED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}</w:t>
      </w:r>
    </w:p>
    <w:p w14:paraId="40E18C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27D8A6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3D88BF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422446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4A747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07D8C0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0B70F9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082355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(e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4EA1FAD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720F81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p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6DAC9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127C74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calculate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objcode</w:t>
      </w:r>
      <w:proofErr w:type="spellEnd"/>
    </w:p>
    <w:p w14:paraId="4B8D05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Cal_ObjCode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tmpOpnode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value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C2713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(n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022501E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60C5D4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(x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2076227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(b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6F1448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(p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  <w:proofErr w:type="gramEnd"/>
    </w:p>
    <w:p w14:paraId="781FF63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nixbpe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long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e;</w:t>
      </w:r>
      <w:proofErr w:type="gramEnd"/>
    </w:p>
    <w:p w14:paraId="7D35D99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(Cal_ObjCode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nixbpe;</w:t>
      </w:r>
    </w:p>
    <w:p w14:paraId="15EA9E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</w:p>
    <w:p w14:paraId="64D9EF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format 3</w:t>
      </w:r>
    </w:p>
    <w:p w14:paraId="17B5308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1D144E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F1D875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ADF11C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7AB966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proofErr w:type="gramEnd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if extend</w:t>
      </w:r>
    </w:p>
    <w:p w14:paraId="3595254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5C4084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address_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loc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C7DA24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modify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Modify_idx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[idx].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AC7FA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4E89A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}</w:t>
      </w:r>
    </w:p>
    <w:p w14:paraId="0A6D07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&lt;&lt;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13B83AF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disp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DBBAA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idx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397C2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300987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89334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   </w:t>
      </w:r>
    </w:p>
    <w:p w14:paraId="424CD9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93C59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3C6F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188F00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1010E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assembleFilename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cmd assemble </w:t>
      </w:r>
    </w:p>
    <w:p w14:paraId="6083AAD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wrong option</w:t>
      </w:r>
    </w:p>
    <w:p w14:paraId="363E99F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AA606C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E5EDC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4D773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5EE4399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step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1,step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2; </w:t>
      </w:r>
    </w:p>
    <w:p w14:paraId="748285A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E4D9D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filename,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28CDA4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09F72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isdotAsm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(filename)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3FF93B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75EEAA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F5E19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fopen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(filename,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r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7F80EB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2594DA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file not exist</w:t>
      </w:r>
    </w:p>
    <w:p w14:paraId="470420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Cannot find filename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\"%s\"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in this directory.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,filename)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46B80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B34B17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F88C7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assemble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init</w:t>
      </w:r>
      <w:proofErr w:type="spellEnd"/>
    </w:p>
    <w:p w14:paraId="5D536B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4468DF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1C1A9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D85139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Starting_address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54E8B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pLength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14BF0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programName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95037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BASE_line_idx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564D0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BASE_flag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796B31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BASE_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B626D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End_flag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gramEnd"/>
    </w:p>
    <w:p w14:paraId="5A192F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3329AD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Modify_idx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76A583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5C6D5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7E642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modify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7914E9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C80AB8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;i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F414E8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76F88B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_flag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CDD64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46157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55B17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2A3FFE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89DF04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E18A5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5294A59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pass1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실행</w:t>
      </w:r>
    </w:p>
    <w:p w14:paraId="2BA133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step1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pass1(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238DE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step1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AC50D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tmp_symtab</w:t>
      </w:r>
      <w:proofErr w:type="spellEnd"/>
    </w:p>
    <w:p w14:paraId="34B57D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1985C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D1494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987F8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04E4DE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70FC1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pass2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실행</w:t>
      </w:r>
    </w:p>
    <w:p w14:paraId="628328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step2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pass2(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CB99F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step2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81E0A2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symtab</w:t>
      </w:r>
      <w:proofErr w:type="spellEnd"/>
    </w:p>
    <w:p w14:paraId="13792A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A55D0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93291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41223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6E2EE4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pass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1 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pass2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가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정상적으로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작동하였을때</w:t>
      </w:r>
      <w:proofErr w:type="spellEnd"/>
    </w:p>
    <w:p w14:paraId="6ADC685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49CD6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free_symtab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symtab</w:t>
      </w:r>
      <w:proofErr w:type="spellEnd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);</w:t>
      </w:r>
      <w:proofErr w:type="gramEnd"/>
    </w:p>
    <w:p w14:paraId="2FCBE2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tmp_symtab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C5A9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290B1CD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2A5EAA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CB4E3B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2908DE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fname,filename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EA036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350E77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create filename</w:t>
      </w:r>
    </w:p>
    <w:p w14:paraId="01CCADD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tok_filename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43654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tok_filename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346E20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strcat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lst</w:t>
      </w:r>
      <w:proofErr w:type="spellEnd"/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15984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tok_filename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23837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strcat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.obj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1AEA2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filename.lst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</w:p>
    <w:p w14:paraId="23A74D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fopen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w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465B9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2D77D4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922EA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B8A84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filename.obj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생성</w:t>
      </w:r>
    </w:p>
    <w:p w14:paraId="0BFC44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fp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fopen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w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EC14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makeObjFile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6CB2C0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fclose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B646CBF" w14:textId="77777777" w:rsidR="007906AD" w:rsidRPr="007906AD" w:rsidRDefault="007906AD" w:rsidP="007906AD">
      <w:pPr>
        <w:widowControl/>
        <w:shd w:val="clear" w:color="auto" w:fill="212121"/>
        <w:spacing w:after="240"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6ACA6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], 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s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]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lstfilename,objfilename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8753D7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4C459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1BA09D4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BBD988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makeLstFile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write information at .lst file</w:t>
      </w:r>
    </w:p>
    <w:p w14:paraId="3390A18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E9153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83EC8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%-8d\t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 line num </w:t>
      </w:r>
    </w:p>
    <w:p w14:paraId="5B99CC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63EFC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96263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E84891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7D8B66C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%04X\t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7F3E2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12555B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6FAE347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%s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92061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3A4647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52356C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7C463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3420D4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6A90F06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line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j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;j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56271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3CA0D2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0AF3E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</w:p>
    <w:p w14:paraId="5E0C6F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{</w:t>
      </w:r>
    </w:p>
    <w:p w14:paraId="1E2002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4D10FB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%02llX\n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1F80EB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FE10F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68093C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%04llX\n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4557827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935C8F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2F6B26C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%06llX\n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3CBBC7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D9F6D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66DE96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%08llX\n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0451DF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3E938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default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352A301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lstfile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%02llX\n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);</w:t>
      </w:r>
    </w:p>
    <w:p w14:paraId="2E84B4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4136EF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6895D7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</w:p>
    <w:p w14:paraId="577BD8F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53EC5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41C8D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265C094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3DDF08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makeObjFile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FILE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Objfile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write information at .obj file</w:t>
      </w:r>
    </w:p>
    <w:p w14:paraId="6460E97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4E981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{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,},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tmp_oneline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3D1BD9B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H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%-6s%06X%06X\n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,programName,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,pLength)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707BECB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;){</w:t>
      </w:r>
    </w:p>
    <w:p w14:paraId="5D34FA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48A42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oneline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\0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'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571CF6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D19532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F96E81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B5373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B7692F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EF0CCE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%06X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6F14BC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41F3E7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lst_idx;i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502494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03C19B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</w:t>
      </w:r>
      <w:proofErr w:type="gramEnd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578847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continue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B7F0E8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045CC1C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Objcode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582073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85BBDB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128A15B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66EAC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oneline,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str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ED2C64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Objfile,"%02llX",lstArr[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Objcode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);</w:t>
      </w:r>
    </w:p>
    <w:p w14:paraId="270D60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47296B9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{</w:t>
      </w:r>
      <w:proofErr w:type="gramEnd"/>
    </w:p>
    <w:p w14:paraId="1B108C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switch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printObjnum</w:t>
      </w:r>
      <w:proofErr w:type="spellEnd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4D8565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5A74F5C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sprintf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(tmp_oneline,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%02llX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[i].Objcode);</w:t>
      </w:r>
    </w:p>
    <w:p w14:paraId="54050F7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12FD3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02C34C9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sprintf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(tmp_oneline,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%04llX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[i].Objcode);</w:t>
      </w:r>
    </w:p>
    <w:p w14:paraId="195F02A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CF5451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1868695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sprintf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(tmp_oneline,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%06llX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[i].Objcode);</w:t>
      </w:r>
    </w:p>
    <w:p w14:paraId="789DC3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773854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case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05CD48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sprintf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(tmp_oneline,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%08llX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[i].Objcode);</w:t>
      </w:r>
    </w:p>
    <w:p w14:paraId="2F5C1C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BBE228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default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:</w:t>
      </w:r>
    </w:p>
    <w:p w14:paraId="483E9E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sprintf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(tmp_oneline,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%llX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[i].Objcode);</w:t>
      </w:r>
    </w:p>
    <w:p w14:paraId="25426E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08AA90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}</w:t>
      </w:r>
    </w:p>
    <w:p w14:paraId="6283D0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5F219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(str)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tmp_oneline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63D53B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6565A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</w:p>
    <w:p w14:paraId="39C9BC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break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B52610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2614F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strcat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str,tmp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_oneline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A344C1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358507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Objfile,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%02X%s\n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strlen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(str)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/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,str)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4E14E3D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2748DF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C75EE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3580F2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Modify_idx;i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modify</w:t>
      </w:r>
    </w:p>
    <w:p w14:paraId="144A71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M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%06X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05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modify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6E02C4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10FAC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if(</w:t>
      </w:r>
      <w:proofErr w:type="spellStart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st_flag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== 1)</w:t>
      </w:r>
    </w:p>
    <w:p w14:paraId="314E56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Objfile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E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%06X\n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lstArr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].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54EDB4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5D3EA4A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473EA80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isdotAsm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filename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check if file extension end with ".asm"</w:t>
      </w:r>
    </w:p>
    <w:p w14:paraId="49C0F1D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dotAsm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</w:t>
      </w:r>
      <w:proofErr w:type="spellStart"/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asm</w:t>
      </w:r>
      <w:proofErr w:type="spellEnd"/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0A31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41318C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strstr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filename,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dotAsm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BAADC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54E70DA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ptr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dotAsm,ptr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F04A36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Valid filename extension of source file is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.asm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. Check your input.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FFE76E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0250B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846AAC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A11A86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6276155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671C8A1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cmd_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input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cmd symbol</w:t>
      </w:r>
    </w:p>
    <w:p w14:paraId="4CEB2B2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tok_num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4E3BFA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3D2C6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   </w:t>
      </w:r>
    </w:p>
    <w:p w14:paraId="25DC920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9DAFC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SYMTAB not exist!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\n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01023D3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DF3C0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B3B0CF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436C6E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1D2C67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E13C30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72DC58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</w:t>
      </w:r>
      <w:proofErr w:type="spell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t%s</w:t>
      </w:r>
      <w:proofErr w:type="spell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\t%04X\n</w:t>
      </w:r>
      <w:proofErr w:type="gramStart"/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12007C2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7A8AE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D4AA4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39A0C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</w:t>
      </w:r>
    </w:p>
    <w:p w14:paraId="17EEBD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3CE9F7A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add_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asm_tok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][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100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],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tok_num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LOCCTR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76CE950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,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E39670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(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malloc</w:t>
      </w:r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sizeof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2B320D5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3A36E3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LOCCTR;</w:t>
      </w:r>
      <w:proofErr w:type="gramEnd"/>
    </w:p>
    <w:p w14:paraId="66CD17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strcpy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asm_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tok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[</w:t>
      </w:r>
      <w:proofErr w:type="gramEnd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])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</w:p>
    <w:p w14:paraId="651D544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1379AD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3D3CCD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9351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EA9826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7FD3F8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</w:p>
    <w:p w14:paraId="697BE7A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172CC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C2CA9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186D2B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F38B8F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E1DBDD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same label error</w:t>
      </w:r>
    </w:p>
    <w:p w14:paraId="4608CB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5A76CAE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A51D29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0097F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76710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7E4C44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E4A8C2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1CF0263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3F5CDB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&gt;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7E29E6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BE2DD7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</w:t>
      </w:r>
    </w:p>
    <w:p w14:paraId="2956B2C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E14B3D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7B4400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AC6586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639E32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15CBF5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pPrev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pNew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C88DCE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98EFD1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3D90CC5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6FB6BF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symbol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operand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find symbol</w:t>
      </w:r>
    </w:p>
    <w:p w14:paraId="266A88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0073EB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0FD798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72BE65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proofErr w:type="spellStart"/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Label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,operand</w:t>
      </w:r>
      <w:proofErr w:type="spellEnd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A31721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Loc_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counter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5F2192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63BB7CE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pWalk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AB3897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44ACF15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9B2A9E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162C2DC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register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reg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function for find register </w:t>
      </w:r>
    </w:p>
    <w:p w14:paraId="37E5DE2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A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||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0887448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85B91E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BFA307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X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8228A1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0178E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2C6C7B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L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EE9B28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673554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219AD2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B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4B7F70E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3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31A4CF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}</w:t>
      </w:r>
    </w:p>
    <w:p w14:paraId="530788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3172D9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4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B3D82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51B3186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T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EBBB53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5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622375E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56F6CA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F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EA8D41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6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DDCFC0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1BE511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PC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6D38EAE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8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3B9908D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78F622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else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(reg, 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C3E88D"/>
          <w:sz w:val="21"/>
          <w:szCs w:val="21"/>
          <w:lang w:eastAsia="ko-KR"/>
        </w:rPr>
        <w:t>SW</w:t>
      </w:r>
      <w:r w:rsidRPr="007906AD">
        <w:rPr>
          <w:rFonts w:ascii="Consolas" w:eastAsia="굴림" w:hAnsi="Consolas" w:cs="굴림"/>
          <w:color w:val="D9F5DD"/>
          <w:sz w:val="21"/>
          <w:szCs w:val="21"/>
          <w:lang w:eastAsia="ko-KR"/>
        </w:rPr>
        <w:t>"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158B4B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9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BD1F99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615FEF1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can not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find register</w:t>
      </w:r>
    </w:p>
    <w:p w14:paraId="38632C4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-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1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FA6761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400DF39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find_OpcodeNode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char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mnemonic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 hash table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에서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입력받은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 mnemonic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과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일치하는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opcode return </w:t>
      </w:r>
    </w:p>
    <w:p w14:paraId="7247363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find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Opcode_mnemonic</w:t>
      </w:r>
      <w:proofErr w:type="spellEnd"/>
    </w:p>
    <w:p w14:paraId="30F7723C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find input mnemonic in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Opcode_hash_table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, return 0.</w:t>
      </w:r>
    </w:p>
    <w:p w14:paraId="1FE63FB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not print caution message and return 1.</w:t>
      </w:r>
    </w:p>
    <w:p w14:paraId="5F261F3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int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489ABB2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Opcode_table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408CB683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71429A2D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for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&lt;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20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;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++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2321A15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[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i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];</w:t>
      </w:r>
    </w:p>
    <w:p w14:paraId="5C375D2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</w:p>
    <w:p w14:paraId="52FD4C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</w:p>
    <w:p w14:paraId="5A773D3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if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strcmp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(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-&gt;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key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, mnemonic)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0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proofErr w:type="gramEnd"/>
    </w:p>
    <w:p w14:paraId="2B7364E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"opcode is %X\n",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-&gt;value);</w:t>
      </w:r>
    </w:p>
    <w:p w14:paraId="04F2E58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55C76A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}</w:t>
      </w:r>
    </w:p>
    <w:p w14:paraId="77410C9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pFind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158C8C3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}</w:t>
      </w:r>
    </w:p>
    <w:p w14:paraId="4BEBFCF6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3754412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if input mnemonic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can not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found</w:t>
      </w:r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 in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opTable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.</w:t>
      </w:r>
    </w:p>
    <w:p w14:paraId="36557D6B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return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08B94771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46F67E2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void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free_</w:t>
      </w:r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symtab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spellStart"/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remove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free 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symbolnode</w:t>
      </w:r>
      <w:proofErr w:type="spellEnd"/>
    </w:p>
    <w:p w14:paraId="7952C900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symbolNode</w:t>
      </w:r>
      <w:proofErr w:type="spellEnd"/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*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spellStart"/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pRemove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77F60A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</w:p>
    <w:p w14:paraId="35016454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lastRenderedPageBreak/>
        <w:t>    </w:t>
      </w:r>
      <w:proofErr w:type="gramStart"/>
      <w:r w:rsidRPr="007906AD">
        <w:rPr>
          <w:rFonts w:ascii="Consolas" w:eastAsia="굴림" w:hAnsi="Consolas" w:cs="굴림"/>
          <w:color w:val="C792EA"/>
          <w:sz w:val="21"/>
          <w:szCs w:val="21"/>
          <w:lang w:eastAsia="ko-KR"/>
        </w:rPr>
        <w:t>while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(</w:t>
      </w:r>
      <w:proofErr w:type="gram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remove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!=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77669"/>
          <w:sz w:val="21"/>
          <w:szCs w:val="21"/>
          <w:lang w:eastAsia="ko-KR"/>
        </w:rPr>
        <w:t>NULL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){  </w:t>
      </w:r>
    </w:p>
    <w:p w14:paraId="1172AEC7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proofErr w:type="spell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pRemove</w:t>
      </w:r>
      <w:proofErr w:type="spellEnd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proofErr w:type="gramStart"/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remove;</w:t>
      </w:r>
      <w:proofErr w:type="gramEnd"/>
    </w:p>
    <w:p w14:paraId="77A7CDF9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7B95C6C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printf</w:t>
      </w:r>
      <w:proofErr w:type="spell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("%d\n</w:t>
      </w:r>
      <w:proofErr w:type="gram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",</w:t>
      </w:r>
      <w:proofErr w:type="spellStart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pRemove</w:t>
      </w:r>
      <w:proofErr w:type="spellEnd"/>
      <w:proofErr w:type="gramEnd"/>
      <w:r w:rsidRPr="007906AD">
        <w:rPr>
          <w:rFonts w:ascii="Consolas" w:eastAsia="굴림" w:hAnsi="Consolas" w:cs="굴림"/>
          <w:color w:val="444444"/>
          <w:sz w:val="21"/>
          <w:szCs w:val="21"/>
          <w:lang w:eastAsia="ko-KR"/>
        </w:rPr>
        <w:t>-&gt;num);</w:t>
      </w:r>
    </w:p>
    <w:p w14:paraId="3BF8EF0E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616161"/>
          <w:sz w:val="21"/>
          <w:szCs w:val="21"/>
          <w:lang w:eastAsia="ko-KR"/>
        </w:rPr>
        <w:t>//</w:t>
      </w:r>
    </w:p>
    <w:p w14:paraId="57F7CFAA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remove </w:t>
      </w:r>
      <w:r w:rsidRPr="007906AD">
        <w:rPr>
          <w:rFonts w:ascii="Consolas" w:eastAsia="굴림" w:hAnsi="Consolas" w:cs="굴림"/>
          <w:color w:val="80CBC4"/>
          <w:sz w:val="21"/>
          <w:szCs w:val="21"/>
          <w:lang w:eastAsia="ko-KR"/>
        </w:rPr>
        <w:t>=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</w:t>
      </w:r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remove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-&gt;</w:t>
      </w:r>
      <w:proofErr w:type="gramStart"/>
      <w:r w:rsidRPr="007906AD">
        <w:rPr>
          <w:rFonts w:ascii="Consolas" w:eastAsia="굴림" w:hAnsi="Consolas" w:cs="굴림"/>
          <w:color w:val="FF5370"/>
          <w:sz w:val="21"/>
          <w:szCs w:val="21"/>
          <w:lang w:eastAsia="ko-KR"/>
        </w:rPr>
        <w:t>link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58E695F5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    </w:t>
      </w:r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free(</w:t>
      </w:r>
      <w:proofErr w:type="spell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pRemove</w:t>
      </w:r>
      <w:proofErr w:type="spellEnd"/>
      <w:proofErr w:type="gramStart"/>
      <w:r w:rsidRPr="007906AD">
        <w:rPr>
          <w:rFonts w:ascii="Consolas" w:eastAsia="굴림" w:hAnsi="Consolas" w:cs="굴림"/>
          <w:color w:val="89DDFF"/>
          <w:sz w:val="21"/>
          <w:szCs w:val="21"/>
          <w:lang w:eastAsia="ko-KR"/>
        </w:rPr>
        <w:t>)</w:t>
      </w: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;</w:t>
      </w:r>
      <w:proofErr w:type="gramEnd"/>
    </w:p>
    <w:p w14:paraId="2113B2BF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    }</w:t>
      </w:r>
    </w:p>
    <w:p w14:paraId="0BBCFB98" w14:textId="77777777" w:rsidR="007906AD" w:rsidRPr="007906AD" w:rsidRDefault="007906AD" w:rsidP="007906AD">
      <w:pPr>
        <w:widowControl/>
        <w:shd w:val="clear" w:color="auto" w:fill="212121"/>
        <w:spacing w:line="285" w:lineRule="atLeast"/>
        <w:rPr>
          <w:rFonts w:ascii="Consolas" w:eastAsia="굴림" w:hAnsi="Consolas" w:cs="굴림"/>
          <w:color w:val="C0C5CE"/>
          <w:sz w:val="21"/>
          <w:szCs w:val="21"/>
          <w:lang w:eastAsia="ko-KR"/>
        </w:rPr>
      </w:pPr>
      <w:r w:rsidRPr="007906AD">
        <w:rPr>
          <w:rFonts w:ascii="Consolas" w:eastAsia="굴림" w:hAnsi="Consolas" w:cs="굴림"/>
          <w:color w:val="CDD3DE"/>
          <w:sz w:val="21"/>
          <w:szCs w:val="21"/>
          <w:lang w:eastAsia="ko-KR"/>
        </w:rPr>
        <w:t>}</w:t>
      </w:r>
    </w:p>
    <w:p w14:paraId="2F2211A3" w14:textId="3523B352" w:rsidR="00E21195" w:rsidRPr="00B4235D" w:rsidRDefault="00E21195" w:rsidP="006070F7">
      <w:pPr>
        <w:rPr>
          <w:rFonts w:hint="eastAsia"/>
          <w:lang w:eastAsia="ko-KR"/>
        </w:rPr>
      </w:pPr>
    </w:p>
    <w:sectPr w:rsidR="00E21195" w:rsidRPr="00B4235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40C55" w14:textId="77777777" w:rsidR="003E5D03" w:rsidRDefault="003E5D03">
      <w:r>
        <w:separator/>
      </w:r>
    </w:p>
  </w:endnote>
  <w:endnote w:type="continuationSeparator" w:id="0">
    <w:p w14:paraId="54666C85" w14:textId="77777777" w:rsidR="003E5D03" w:rsidRDefault="003E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4D38" w14:textId="77777777" w:rsidR="007906AD" w:rsidRDefault="007906A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C2D2679" w14:textId="77777777" w:rsidR="007906AD" w:rsidRDefault="007906A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2741" w14:textId="77777777" w:rsidR="007906AD" w:rsidRDefault="007906AD" w:rsidP="00CE7811">
    <w:pPr>
      <w:pStyle w:val="a7"/>
      <w:framePr w:w="563" w:wrap="around" w:vAnchor="text" w:hAnchor="page" w:x="10342" w:y="219"/>
      <w:rPr>
        <w:rStyle w:val="a8"/>
        <w:rFonts w:hint="eastAsia"/>
        <w:lang w:eastAsia="ko-KR"/>
      </w:rPr>
    </w:pPr>
    <w:r>
      <w:rPr>
        <w:rStyle w:val="a8"/>
        <w:rFonts w:hint="eastAsia"/>
        <w:lang w:eastAsia="ko-KR"/>
      </w:rPr>
      <w:t xml:space="preserve">- </w:t>
    </w: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7</w:t>
    </w:r>
    <w:r>
      <w:rPr>
        <w:rStyle w:val="a8"/>
      </w:rPr>
      <w:fldChar w:fldCharType="end"/>
    </w:r>
    <w:r>
      <w:rPr>
        <w:rStyle w:val="a8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7906AD" w14:paraId="1B15CB70" w14:textId="77777777">
      <w:tblPrEx>
        <w:tblCellMar>
          <w:top w:w="0" w:type="dxa"/>
          <w:bottom w:w="0" w:type="dxa"/>
        </w:tblCellMar>
      </w:tblPrEx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FB1A349" w14:textId="77777777" w:rsidR="007906AD" w:rsidRDefault="007906AD">
          <w:pPr>
            <w:pStyle w:val="a7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D1E39C" w14:textId="77777777" w:rsidR="007906AD" w:rsidRPr="00CE7811" w:rsidRDefault="007906AD" w:rsidP="00CE7811">
          <w:pPr>
            <w:pStyle w:val="TOCHeading"/>
            <w:ind w:left="0" w:firstLine="0"/>
            <w:jc w:val="left"/>
            <w:textAlignment w:val="bottom"/>
            <w:rPr>
              <w:rFonts w:ascii="굴림" w:eastAsia="굴림" w:hAnsi="굴림" w:hint="eastAsia"/>
              <w:sz w:val="16"/>
            </w:rPr>
          </w:pPr>
        </w:p>
      </w:tc>
    </w:tr>
  </w:tbl>
  <w:p w14:paraId="2E2A5397" w14:textId="77777777" w:rsidR="007906AD" w:rsidRDefault="007906AD">
    <w:pPr>
      <w:pStyle w:val="a7"/>
      <w:rPr>
        <w:rFonts w:hint="eastAsia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3E66" w14:textId="77777777" w:rsidR="003E5D03" w:rsidRDefault="003E5D03">
      <w:r>
        <w:separator/>
      </w:r>
    </w:p>
  </w:footnote>
  <w:footnote w:type="continuationSeparator" w:id="0">
    <w:p w14:paraId="2FC00047" w14:textId="77777777" w:rsidR="003E5D03" w:rsidRDefault="003E5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2A8" w14:textId="77777777" w:rsidR="007906AD" w:rsidRDefault="007906AD">
    <w:pPr>
      <w:pStyle w:val="a6"/>
      <w:jc w:val="right"/>
      <w:rPr>
        <w:rFonts w:hint="eastAsia"/>
        <w:lang w:eastAsia="ko-KR"/>
      </w:rPr>
    </w:pPr>
  </w:p>
  <w:p w14:paraId="0222ADCC" w14:textId="77777777" w:rsidR="007906AD" w:rsidRDefault="007906AD">
    <w:pPr>
      <w:pStyle w:val="a6"/>
      <w:jc w:val="right"/>
      <w:rPr>
        <w:rFonts w:hint="eastAsia"/>
        <w:lang w:eastAsia="ko-KR"/>
      </w:rPr>
    </w:pPr>
    <w:r>
      <w:rPr>
        <w:noProof/>
        <w:lang w:eastAsia="ko-KR"/>
      </w:rPr>
      <w:pict w14:anchorId="2A055586">
        <v:line id="_x0000_s2054" style="position:absolute;left:0;text-align:left;z-index:1" from="-13.95pt,6.2pt" to="466.05pt,6.2pt" strokeweight="3.25pt">
          <v:stroke linestyle="thickThin"/>
        </v:line>
      </w:pict>
    </w:r>
  </w:p>
  <w:p w14:paraId="07721AC4" w14:textId="77777777" w:rsidR="007906AD" w:rsidRDefault="007906AD">
    <w:pPr>
      <w:pStyle w:val="a6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5628" w14:textId="77777777" w:rsidR="007906AD" w:rsidRDefault="007906AD">
    <w:pPr>
      <w:pStyle w:val="a6"/>
      <w:rPr>
        <w:lang w:eastAsia="ko-KR"/>
      </w:rPr>
    </w:pPr>
  </w:p>
  <w:p w14:paraId="266F2A4E" w14:textId="77777777" w:rsidR="007906AD" w:rsidRDefault="007906AD">
    <w:pPr>
      <w:pStyle w:val="a6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93A2BE6"/>
    <w:multiLevelType w:val="hybridMultilevel"/>
    <w:tmpl w:val="7DFCB316"/>
    <w:lvl w:ilvl="0" w:tplc="EB3CED4E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A5B99"/>
    <w:multiLevelType w:val="hybridMultilevel"/>
    <w:tmpl w:val="78E67DB2"/>
    <w:lvl w:ilvl="0" w:tplc="9F366F8A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12B2A7D"/>
    <w:multiLevelType w:val="hybridMultilevel"/>
    <w:tmpl w:val="64CA1548"/>
    <w:lvl w:ilvl="0" w:tplc="DD2A44F4">
      <w:start w:val="1"/>
      <w:numFmt w:val="bullet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6C92780"/>
    <w:multiLevelType w:val="hybridMultilevel"/>
    <w:tmpl w:val="B8BC96C8"/>
    <w:lvl w:ilvl="0" w:tplc="391C43A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4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8" w15:restartNumberingAfterBreak="0">
    <w:nsid w:val="78CB665E"/>
    <w:multiLevelType w:val="singleLevel"/>
    <w:tmpl w:val="BEE29C50"/>
    <w:lvl w:ilvl="0">
      <w:start w:val="1"/>
      <w:numFmt w:val="bullet"/>
      <w:pStyle w:val="a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8"/>
  </w:num>
  <w:num w:numId="4">
    <w:abstractNumId w:val="10"/>
  </w:num>
  <w:num w:numId="5">
    <w:abstractNumId w:val="1"/>
  </w:num>
  <w:num w:numId="6">
    <w:abstractNumId w:val="7"/>
  </w:num>
  <w:num w:numId="7">
    <w:abstractNumId w:val="15"/>
  </w:num>
  <w:num w:numId="8">
    <w:abstractNumId w:val="3"/>
  </w:num>
  <w:num w:numId="9">
    <w:abstractNumId w:val="8"/>
  </w:num>
  <w:num w:numId="10">
    <w:abstractNumId w:val="12"/>
  </w:num>
  <w:num w:numId="11">
    <w:abstractNumId w:val="0"/>
  </w:num>
  <w:num w:numId="12">
    <w:abstractNumId w:val="0"/>
  </w:num>
  <w:num w:numId="13">
    <w:abstractNumId w:val="4"/>
  </w:num>
  <w:num w:numId="14">
    <w:abstractNumId w:val="17"/>
  </w:num>
  <w:num w:numId="15">
    <w:abstractNumId w:val="5"/>
  </w:num>
  <w:num w:numId="16">
    <w:abstractNumId w:val="16"/>
  </w:num>
  <w:num w:numId="17">
    <w:abstractNumId w:val="2"/>
  </w:num>
  <w:num w:numId="18">
    <w:abstractNumId w:val="13"/>
  </w:num>
  <w:num w:numId="19">
    <w:abstractNumId w:val="14"/>
  </w:num>
  <w:num w:numId="20">
    <w:abstractNumId w:val="0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7BEE"/>
    <w:rsid w:val="00056510"/>
    <w:rsid w:val="0006784D"/>
    <w:rsid w:val="00077A2E"/>
    <w:rsid w:val="00083D51"/>
    <w:rsid w:val="000B00E2"/>
    <w:rsid w:val="000B0311"/>
    <w:rsid w:val="000B551F"/>
    <w:rsid w:val="000C67AF"/>
    <w:rsid w:val="000D0CFE"/>
    <w:rsid w:val="000E5441"/>
    <w:rsid w:val="000F1069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36548"/>
    <w:rsid w:val="00244C77"/>
    <w:rsid w:val="00246BC2"/>
    <w:rsid w:val="00253111"/>
    <w:rsid w:val="00264910"/>
    <w:rsid w:val="00277C89"/>
    <w:rsid w:val="00283FAB"/>
    <w:rsid w:val="00290642"/>
    <w:rsid w:val="002A0F8D"/>
    <w:rsid w:val="002B42A9"/>
    <w:rsid w:val="002B6CCC"/>
    <w:rsid w:val="002D03F5"/>
    <w:rsid w:val="002D1245"/>
    <w:rsid w:val="002D4DC6"/>
    <w:rsid w:val="002E6BED"/>
    <w:rsid w:val="00305FDE"/>
    <w:rsid w:val="00334981"/>
    <w:rsid w:val="00340730"/>
    <w:rsid w:val="003515CD"/>
    <w:rsid w:val="003526C9"/>
    <w:rsid w:val="00360537"/>
    <w:rsid w:val="0036541D"/>
    <w:rsid w:val="003726BC"/>
    <w:rsid w:val="003842A2"/>
    <w:rsid w:val="00392ECB"/>
    <w:rsid w:val="003B47A8"/>
    <w:rsid w:val="003C0BF8"/>
    <w:rsid w:val="003E5D03"/>
    <w:rsid w:val="003F305A"/>
    <w:rsid w:val="00400A81"/>
    <w:rsid w:val="004115D5"/>
    <w:rsid w:val="00414FFB"/>
    <w:rsid w:val="00433AA0"/>
    <w:rsid w:val="0045043E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30B24"/>
    <w:rsid w:val="00542201"/>
    <w:rsid w:val="00552CF0"/>
    <w:rsid w:val="00555549"/>
    <w:rsid w:val="0056352C"/>
    <w:rsid w:val="00564BC4"/>
    <w:rsid w:val="005725E1"/>
    <w:rsid w:val="00581A76"/>
    <w:rsid w:val="00586326"/>
    <w:rsid w:val="00593B35"/>
    <w:rsid w:val="005A1AEE"/>
    <w:rsid w:val="006070F7"/>
    <w:rsid w:val="0063507C"/>
    <w:rsid w:val="00646EEA"/>
    <w:rsid w:val="006623F8"/>
    <w:rsid w:val="006E01D4"/>
    <w:rsid w:val="006F1095"/>
    <w:rsid w:val="006F12D5"/>
    <w:rsid w:val="006F2618"/>
    <w:rsid w:val="0070231E"/>
    <w:rsid w:val="007162C2"/>
    <w:rsid w:val="00720BC0"/>
    <w:rsid w:val="00721E65"/>
    <w:rsid w:val="00733950"/>
    <w:rsid w:val="007906AD"/>
    <w:rsid w:val="00797E2D"/>
    <w:rsid w:val="007F0CA7"/>
    <w:rsid w:val="007F59D0"/>
    <w:rsid w:val="00801DFC"/>
    <w:rsid w:val="00805A41"/>
    <w:rsid w:val="0081327C"/>
    <w:rsid w:val="00824BD2"/>
    <w:rsid w:val="00830243"/>
    <w:rsid w:val="008E4D04"/>
    <w:rsid w:val="0091386F"/>
    <w:rsid w:val="00926EDC"/>
    <w:rsid w:val="00942D6F"/>
    <w:rsid w:val="009460C1"/>
    <w:rsid w:val="00965691"/>
    <w:rsid w:val="009822C9"/>
    <w:rsid w:val="009A1AC1"/>
    <w:rsid w:val="009B1664"/>
    <w:rsid w:val="009C134E"/>
    <w:rsid w:val="009C70C8"/>
    <w:rsid w:val="009D78BE"/>
    <w:rsid w:val="00A204C8"/>
    <w:rsid w:val="00A328AA"/>
    <w:rsid w:val="00A362D7"/>
    <w:rsid w:val="00A42235"/>
    <w:rsid w:val="00A42703"/>
    <w:rsid w:val="00A47928"/>
    <w:rsid w:val="00AC026B"/>
    <w:rsid w:val="00AC4D79"/>
    <w:rsid w:val="00AF24CC"/>
    <w:rsid w:val="00B028C1"/>
    <w:rsid w:val="00B10B18"/>
    <w:rsid w:val="00B37FAD"/>
    <w:rsid w:val="00B404A5"/>
    <w:rsid w:val="00B4235D"/>
    <w:rsid w:val="00B709C7"/>
    <w:rsid w:val="00B75C71"/>
    <w:rsid w:val="00B86235"/>
    <w:rsid w:val="00BB1898"/>
    <w:rsid w:val="00BB3710"/>
    <w:rsid w:val="00BB4E04"/>
    <w:rsid w:val="00BF567D"/>
    <w:rsid w:val="00C429A4"/>
    <w:rsid w:val="00C47BEE"/>
    <w:rsid w:val="00C9094E"/>
    <w:rsid w:val="00C92F05"/>
    <w:rsid w:val="00CA0D86"/>
    <w:rsid w:val="00CB6B9C"/>
    <w:rsid w:val="00CC6175"/>
    <w:rsid w:val="00CD05DB"/>
    <w:rsid w:val="00CE7811"/>
    <w:rsid w:val="00CF0711"/>
    <w:rsid w:val="00D41D04"/>
    <w:rsid w:val="00D57199"/>
    <w:rsid w:val="00D6201D"/>
    <w:rsid w:val="00D6407C"/>
    <w:rsid w:val="00D945C6"/>
    <w:rsid w:val="00DB00F4"/>
    <w:rsid w:val="00DD7B9C"/>
    <w:rsid w:val="00DE5DF8"/>
    <w:rsid w:val="00E01913"/>
    <w:rsid w:val="00E0529B"/>
    <w:rsid w:val="00E10AC7"/>
    <w:rsid w:val="00E21195"/>
    <w:rsid w:val="00E51306"/>
    <w:rsid w:val="00E811B4"/>
    <w:rsid w:val="00E81DA9"/>
    <w:rsid w:val="00EA3745"/>
    <w:rsid w:val="00EC1998"/>
    <w:rsid w:val="00EC1AE0"/>
    <w:rsid w:val="00EC7847"/>
    <w:rsid w:val="00EF2E51"/>
    <w:rsid w:val="00EF31E0"/>
    <w:rsid w:val="00F57B22"/>
    <w:rsid w:val="00F7599E"/>
    <w:rsid w:val="00F821A5"/>
    <w:rsid w:val="00F95E11"/>
    <w:rsid w:val="00FB681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30ACC663"/>
  <w15:chartTrackingRefBased/>
  <w15:docId w15:val="{6CE1E3AC-6BA4-4E54-A80A-F869BC6C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120" w:after="120"/>
      <w:ind w:left="763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paragraph" w:customStyle="1" w:styleId="TOCHeading">
    <w:name w:val="TOC Heading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f1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/>
    </w:pPr>
    <w:rPr>
      <w:rFonts w:ascii="굴림" w:eastAsia="굴림" w:hAnsi="굴림"/>
      <w:noProof/>
    </w:rPr>
  </w:style>
  <w:style w:type="paragraph" w:styleId="af2">
    <w:name w:val="Date"/>
    <w:basedOn w:val="a"/>
    <w:next w:val="a"/>
    <w:rPr>
      <w:lang w:eastAsia="ko-KR"/>
    </w:rPr>
  </w:style>
  <w:style w:type="paragraph" w:styleId="af3">
    <w:name w:val="caption"/>
    <w:basedOn w:val="a"/>
    <w:next w:val="a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1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13</TotalTime>
  <Pages>47</Pages>
  <Words>8458</Words>
  <Characters>48212</Characters>
  <Application>Microsoft Office Word</Application>
  <DocSecurity>0</DocSecurity>
  <Lines>401</Lines>
  <Paragraphs>113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권기윤</cp:lastModifiedBy>
  <cp:revision>2</cp:revision>
  <cp:lastPrinted>2006-03-03T07:52:00Z</cp:lastPrinted>
  <dcterms:created xsi:type="dcterms:W3CDTF">2021-04-10T14:02:00Z</dcterms:created>
  <dcterms:modified xsi:type="dcterms:W3CDTF">2021-04-10T14:02:00Z</dcterms:modified>
</cp:coreProperties>
</file>